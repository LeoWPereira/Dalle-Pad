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="Arial" w:hAnsi="Arial" w:cs="Arial"/>
        </w:r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Pr="004802B0" w:rsidRDefault="007570A1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60288" behindDoc="0" locked="0" layoutInCell="0" allowOverlap="1" wp14:anchorId="2AF0731A" wp14:editId="657C7E31">
                    <wp:simplePos x="0" y="0"/>
                    <wp:positionH relativeFrom="margin">
                      <wp:posOffset>389890</wp:posOffset>
                    </wp:positionH>
                    <wp:positionV relativeFrom="margin">
                      <wp:posOffset>-1148715</wp:posOffset>
                    </wp:positionV>
                    <wp:extent cx="1689735" cy="4366895"/>
                    <wp:effectExtent l="0" t="81280" r="95885" b="19685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89735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03450456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A1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Dalle Pad</w:t>
                                    </w:r>
                                  </w:sdtContent>
                                </w:sdt>
                              </w:p>
                              <w:p w:rsidR="00095045" w:rsidRPr="00095045" w:rsidRDefault="007570A1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Dalle Pad – O Gadget que te transforma em um DJ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F0731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0.7pt;margin-top:-90.45pt;width:133.05pt;height:343.85pt;rotation:90;z-index:251660288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N92gIAANk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0345045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Dalle Pad</w:t>
                              </w:r>
                            </w:sdtContent>
                          </w:sdt>
                        </w:p>
                        <w:p w:rsidR="00095045" w:rsidRPr="00095045" w:rsidRDefault="007570A1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Dalle Pad – O Gadget que te transforma em um DJ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4802B0">
            <w:rPr>
              <w:rFonts w:ascii="Arial" w:hAnsi="Arial" w:cs="Arial"/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0048" behindDoc="0" locked="0" layoutInCell="0" allowOverlap="1" wp14:anchorId="7401FE28" wp14:editId="0B80350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-8968977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5D18F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</w:t>
                                      </w:r>
                                      <w:r w:rsidR="007570A1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160954239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 Winter Pereira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118155578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084E9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leonardowinterpereira@gmail.com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66470017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3-0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0631A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01/03/2016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401FE28" id="Grupo 14" o:spid="_x0000_s1027" style="position:absolute;margin-left:193.6pt;margin-top:0;width:244.8pt;height:11in;z-index:251650048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-8968977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5D18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</w:t>
                                </w:r>
                                <w:r w:rsidR="007570A1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160954239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 Winter Pereira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118155578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084E9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leonardowinterpereira@gmail.com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66470017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3-0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0631A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01/03/2016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4802B0" w:rsidRDefault="00064B6D">
          <w:pPr>
            <w:rPr>
              <w:rFonts w:ascii="Arial" w:hAnsi="Arial" w:cs="Arial"/>
              <w:caps/>
              <w:color w:val="FF0000"/>
            </w:rPr>
          </w:pPr>
          <w:r w:rsidRPr="004802B0">
            <w:rPr>
              <w:rFonts w:ascii="Arial" w:hAnsi="Arial" w:cs="Arial"/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68480" behindDoc="0" locked="0" layoutInCell="1" allowOverlap="1" wp14:anchorId="604150C2" wp14:editId="44C41BA3">
                <wp:simplePos x="0" y="0"/>
                <wp:positionH relativeFrom="column">
                  <wp:posOffset>2433624</wp:posOffset>
                </wp:positionH>
                <wp:positionV relativeFrom="paragraph">
                  <wp:posOffset>3048635</wp:posOffset>
                </wp:positionV>
                <wp:extent cx="3387725" cy="5048250"/>
                <wp:effectExtent l="0" t="0" r="317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lle-Pad-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725" cy="5048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01A9C" w:rsidRPr="004802B0">
            <w:rPr>
              <w:rFonts w:ascii="Arial" w:hAnsi="Arial" w:cs="Arial"/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6858C8D7" wp14:editId="311DDE36">
                    <wp:simplePos x="0" y="0"/>
                    <wp:positionH relativeFrom="page">
                      <wp:posOffset>212090</wp:posOffset>
                    </wp:positionH>
                    <wp:positionV relativeFrom="page">
                      <wp:posOffset>2947921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A01A9C" w:rsidRDefault="005D18FF" w:rsidP="00A01A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858C8D7" id="Retângulo 16" o:spid="_x0000_s1033" style="position:absolute;margin-left:16.7pt;margin-top:232.1pt;width:510.85pt;height:71.7pt;z-index:25165516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lc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A01A9C" w:rsidRDefault="005D18FF" w:rsidP="00A01A9C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4802B0">
            <w:rPr>
              <w:rFonts w:ascii="Arial" w:hAnsi="Arial" w:cs="Arial"/>
              <w:b/>
              <w:bCs/>
              <w:caps/>
              <w:color w:val="FF0000"/>
            </w:rPr>
            <w:br w:type="page"/>
          </w:r>
        </w:p>
      </w:sdtContent>
    </w:sdt>
    <w:p w:rsidR="000641D0" w:rsidRPr="004802B0" w:rsidRDefault="002A3E79" w:rsidP="002A3E79">
      <w:pPr>
        <w:pStyle w:val="Heading1"/>
        <w:rPr>
          <w:rFonts w:ascii="Arial" w:hAnsi="Arial" w:cs="Arial"/>
        </w:rPr>
      </w:pPr>
      <w:bookmarkStart w:id="0" w:name="_Toc437354842"/>
      <w:r w:rsidRPr="004802B0">
        <w:rPr>
          <w:rFonts w:ascii="Arial" w:hAnsi="Arial" w:cs="Arial"/>
          <w:color w:val="9D3511"/>
        </w:rPr>
        <w:lastRenderedPageBreak/>
        <w:t>Histórico de alterações</w:t>
      </w:r>
      <w:r w:rsidR="000641D0" w:rsidRPr="004802B0">
        <w:rPr>
          <w:rFonts w:ascii="Arial" w:hAnsi="Arial" w:cs="Arial"/>
          <w:color w:val="9D3511"/>
        </w:rPr>
        <w:t xml:space="preserve"> do documento</w:t>
      </w:r>
      <w:bookmarkEnd w:id="0"/>
    </w:p>
    <w:tbl>
      <w:tblPr>
        <w:tblStyle w:val="ColorfulGrid-Accent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/>
                <w:iCs/>
              </w:rPr>
            </w:pPr>
            <w:r w:rsidRPr="004802B0">
              <w:rPr>
                <w:rFonts w:ascii="Arial" w:hAnsi="Arial" w:cs="Arial"/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1.</w:t>
            </w:r>
            <w:r w:rsidR="00980F86">
              <w:rPr>
                <w:rFonts w:ascii="Arial" w:hAnsi="Arial" w:cs="Arial"/>
              </w:rPr>
              <w:t>0</w:t>
            </w:r>
          </w:p>
        </w:tc>
        <w:tc>
          <w:tcPr>
            <w:tcW w:w="3251" w:type="dxa"/>
          </w:tcPr>
          <w:p w:rsidR="000641D0" w:rsidRPr="004802B0" w:rsidRDefault="000641D0" w:rsidP="00901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Leonardo Winter Pereira</w:t>
            </w:r>
          </w:p>
        </w:tc>
        <w:tc>
          <w:tcPr>
            <w:tcW w:w="1459" w:type="dxa"/>
          </w:tcPr>
          <w:p w:rsidR="000641D0" w:rsidRPr="004802B0" w:rsidRDefault="00A02CB9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802B0">
              <w:rPr>
                <w:rFonts w:ascii="Arial" w:hAnsi="Arial" w:cs="Arial"/>
              </w:rPr>
              <w:t>01/03/2016</w:t>
            </w: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0641D0" w:rsidRPr="004802B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251" w:type="dxa"/>
          </w:tcPr>
          <w:p w:rsidR="000641D0" w:rsidRPr="004802B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dxa"/>
          </w:tcPr>
          <w:p w:rsidR="000641D0" w:rsidRPr="004802B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5C0F56" w:rsidRPr="004802B0" w:rsidRDefault="005C0F56" w:rsidP="00521FF5">
      <w:pPr>
        <w:rPr>
          <w:rFonts w:ascii="Arial" w:hAnsi="Arial" w:cs="Arial"/>
        </w:rPr>
      </w:pPr>
      <w:r w:rsidRPr="004802B0">
        <w:rPr>
          <w:rFonts w:ascii="Arial" w:hAnsi="Arial" w:cs="Arial"/>
        </w:rPr>
        <w:br w:type="column"/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Pr="004802B0" w:rsidRDefault="00F16400">
          <w:pPr>
            <w:pStyle w:val="TOCHeading"/>
            <w:rPr>
              <w:rFonts w:ascii="Arial" w:hAnsi="Arial" w:cs="Arial"/>
            </w:rPr>
          </w:pPr>
          <w:r w:rsidRPr="004802B0">
            <w:rPr>
              <w:rFonts w:ascii="Arial" w:hAnsi="Arial" w:cs="Arial"/>
            </w:rPr>
            <w:t>Sumário</w:t>
          </w:r>
        </w:p>
        <w:p w:rsidR="006B709D" w:rsidRPr="004802B0" w:rsidRDefault="006B709D" w:rsidP="006B709D">
          <w:pPr>
            <w:rPr>
              <w:rFonts w:ascii="Arial" w:hAnsi="Arial" w:cs="Arial"/>
            </w:rPr>
          </w:pPr>
        </w:p>
        <w:p w:rsidR="00736D66" w:rsidRDefault="00F16400">
          <w:pPr>
            <w:pStyle w:val="TOC1"/>
            <w:rPr>
              <w:noProof/>
              <w:lang w:val="en-US" w:eastAsia="en-US"/>
            </w:rPr>
          </w:pPr>
          <w:r w:rsidRPr="004802B0">
            <w:rPr>
              <w:rFonts w:ascii="Arial" w:hAnsi="Arial" w:cs="Arial"/>
            </w:rPr>
            <w:fldChar w:fldCharType="begin"/>
          </w:r>
          <w:r w:rsidRPr="004802B0">
            <w:rPr>
              <w:rFonts w:ascii="Arial" w:hAnsi="Arial" w:cs="Arial"/>
            </w:rPr>
            <w:instrText xml:space="preserve"> TOC \o "1-3" \h \z \u </w:instrText>
          </w:r>
          <w:r w:rsidRPr="004802B0">
            <w:rPr>
              <w:rFonts w:ascii="Arial" w:hAnsi="Arial" w:cs="Arial"/>
            </w:rPr>
            <w:fldChar w:fldCharType="separate"/>
          </w:r>
          <w:hyperlink w:anchor="_Toc43735484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Histórico de alterações do documento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bookmarkStart w:id="1" w:name="_GoBack"/>
            <w:bookmarkEnd w:id="1"/>
            <w:r w:rsidR="00736D66">
              <w:rPr>
                <w:rStyle w:val="Hyperlink"/>
                <w:rFonts w:ascii="Arial" w:hAnsi="Arial" w:cs="Arial"/>
                <w:noProof/>
              </w:rPr>
              <w:t>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Propósito ou justificativa do Projeto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Objetivos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3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Premissas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7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5.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Restrições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_Toc437354847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8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6.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Descrição do Projeto em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_Toc437354848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4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49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7.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Limites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_Toc437354849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5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0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8.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Riscos de alto nível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_Toc437354850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6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1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9.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cronograma de marcos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_Toc437354851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2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10.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Resumo do orçamento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_Toc437354852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8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3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11.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Requisitos para aprovação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_Toc437354853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4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12.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Gerente e Equipe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_Toc437354854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9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5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13.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Patrocinador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rStyle w:val="Hyperlink"/>
                <w:rFonts w:ascii="Arial" w:hAnsi="Arial" w:cs="Arial"/>
                <w:noProof/>
              </w:rPr>
              <w:t>.............................................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_Toc437354855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736D66" w:rsidRDefault="00BD7217">
          <w:pPr>
            <w:pStyle w:val="TOC1"/>
            <w:tabs>
              <w:tab w:val="left" w:pos="1100"/>
            </w:tabs>
            <w:rPr>
              <w:noProof/>
              <w:lang w:val="en-US" w:eastAsia="en-US"/>
            </w:rPr>
          </w:pPr>
          <w:hyperlink w:anchor="_Toc437354856" w:history="1">
            <w:r w:rsidR="00736D66" w:rsidRPr="00ED7DC0">
              <w:rPr>
                <w:rStyle w:val="Hyperlink"/>
                <w:rFonts w:ascii="Arial" w:hAnsi="Arial" w:cs="Arial"/>
                <w:noProof/>
              </w:rPr>
              <w:t>14.</w:t>
            </w:r>
            <w:r w:rsidR="00736D66">
              <w:rPr>
                <w:noProof/>
                <w:lang w:val="en-US" w:eastAsia="en-US"/>
              </w:rPr>
              <w:tab/>
            </w:r>
            <w:r w:rsidR="00736D66" w:rsidRPr="00ED7DC0">
              <w:rPr>
                <w:rStyle w:val="Hyperlink"/>
                <w:rFonts w:ascii="Arial" w:hAnsi="Arial" w:cs="Arial"/>
                <w:noProof/>
              </w:rPr>
              <w:t>Responsável pela autorização do Projeto</w:t>
            </w:r>
            <w:r w:rsidR="00B91D12">
              <w:rPr>
                <w:rStyle w:val="Hyperlink"/>
                <w:rFonts w:ascii="Arial" w:hAnsi="Arial" w:cs="Arial"/>
                <w:noProof/>
              </w:rPr>
              <w:t>.........................................</w:t>
            </w:r>
            <w:r w:rsidR="00736D66">
              <w:rPr>
                <w:noProof/>
                <w:webHidden/>
              </w:rPr>
              <w:tab/>
            </w:r>
            <w:r w:rsidR="00736D66">
              <w:rPr>
                <w:noProof/>
                <w:webHidden/>
              </w:rPr>
              <w:fldChar w:fldCharType="begin"/>
            </w:r>
            <w:r w:rsidR="00736D66">
              <w:rPr>
                <w:noProof/>
                <w:webHidden/>
              </w:rPr>
              <w:instrText xml:space="preserve"> PAGEREF _Toc437354856 \h </w:instrText>
            </w:r>
            <w:r w:rsidR="00736D66">
              <w:rPr>
                <w:noProof/>
                <w:webHidden/>
              </w:rPr>
            </w:r>
            <w:r w:rsidR="00736D66">
              <w:rPr>
                <w:noProof/>
                <w:webHidden/>
              </w:rPr>
              <w:fldChar w:fldCharType="separate"/>
            </w:r>
            <w:r w:rsidR="00511E70">
              <w:rPr>
                <w:noProof/>
                <w:webHidden/>
              </w:rPr>
              <w:t>10</w:t>
            </w:r>
            <w:r w:rsidR="00736D66">
              <w:rPr>
                <w:noProof/>
                <w:webHidden/>
              </w:rPr>
              <w:fldChar w:fldCharType="end"/>
            </w:r>
          </w:hyperlink>
        </w:p>
        <w:p w:rsidR="00F16400" w:rsidRPr="004802B0" w:rsidRDefault="00F16400">
          <w:pPr>
            <w:rPr>
              <w:rFonts w:ascii="Arial" w:hAnsi="Arial" w:cs="Arial"/>
            </w:rPr>
          </w:pPr>
          <w:r w:rsidRPr="004802B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1C66BB" w:rsidRPr="004802B0" w:rsidRDefault="001C66BB" w:rsidP="006B709D">
      <w:pPr>
        <w:ind w:left="142"/>
        <w:rPr>
          <w:rFonts w:ascii="Arial" w:eastAsiaTheme="majorEastAsia" w:hAnsi="Arial" w:cs="Arial"/>
          <w:b/>
          <w:bCs/>
          <w:color w:val="9D3511" w:themeColor="accent1" w:themeShade="BF"/>
          <w:sz w:val="28"/>
          <w:szCs w:val="28"/>
        </w:rPr>
      </w:pPr>
      <w:r w:rsidRPr="004802B0">
        <w:rPr>
          <w:rFonts w:ascii="Arial" w:hAnsi="Arial" w:cs="Arial"/>
        </w:rPr>
        <w:br w:type="page"/>
      </w:r>
    </w:p>
    <w:p w:rsidR="00F16400" w:rsidRPr="004802B0" w:rsidRDefault="00F16400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2" w:name="_Toc43735484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 xml:space="preserve">Propósito ou justificativa do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97943" w:rsidRDefault="007D1CA4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Baixo é o número de pessoas que não se interessam por música.</w:t>
      </w:r>
      <w:r w:rsidR="00771CD8">
        <w:rPr>
          <w:rFonts w:ascii="Arial" w:hAnsi="Arial" w:cs="Arial"/>
          <w:sz w:val="24"/>
          <w:szCs w:val="24"/>
        </w:rPr>
        <w:t xml:space="preserve"> </w:t>
      </w:r>
      <w:r w:rsidR="000A1E39">
        <w:rPr>
          <w:rFonts w:ascii="Arial" w:hAnsi="Arial" w:cs="Arial"/>
          <w:sz w:val="24"/>
          <w:szCs w:val="24"/>
        </w:rPr>
        <w:t>Independente do local ou situação, existem músicas para todos os momentos e gostos.</w:t>
      </w:r>
    </w:p>
    <w:p w:rsidR="00DB662E" w:rsidRDefault="00B3692D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Entretanto</w:t>
      </w:r>
      <w:r w:rsidR="00136D5E">
        <w:rPr>
          <w:rFonts w:ascii="Arial" w:hAnsi="Arial" w:cs="Arial"/>
          <w:sz w:val="24"/>
          <w:szCs w:val="24"/>
        </w:rPr>
        <w:t>, a edição de músi</w:t>
      </w:r>
      <w:r w:rsidR="00797943">
        <w:rPr>
          <w:rFonts w:ascii="Arial" w:hAnsi="Arial" w:cs="Arial"/>
          <w:sz w:val="24"/>
          <w:szCs w:val="24"/>
        </w:rPr>
        <w:t xml:space="preserve">cas </w:t>
      </w:r>
      <w:r w:rsidR="007060E1">
        <w:rPr>
          <w:rFonts w:ascii="Arial" w:hAnsi="Arial" w:cs="Arial"/>
          <w:sz w:val="24"/>
          <w:szCs w:val="24"/>
        </w:rPr>
        <w:t xml:space="preserve">é </w:t>
      </w:r>
      <w:r w:rsidR="00797943">
        <w:rPr>
          <w:rFonts w:ascii="Arial" w:hAnsi="Arial" w:cs="Arial"/>
          <w:sz w:val="24"/>
          <w:szCs w:val="24"/>
        </w:rPr>
        <w:t>uma área reservada para quem realmente utiliza-se desta</w:t>
      </w:r>
      <w:r w:rsidR="007060E1">
        <w:rPr>
          <w:rFonts w:ascii="Arial" w:hAnsi="Arial" w:cs="Arial"/>
          <w:sz w:val="24"/>
          <w:szCs w:val="24"/>
        </w:rPr>
        <w:t xml:space="preserve"> como forma de trabalho </w:t>
      </w:r>
      <w:r w:rsidR="00CA2788">
        <w:rPr>
          <w:rFonts w:ascii="Arial" w:hAnsi="Arial" w:cs="Arial"/>
          <w:sz w:val="24"/>
          <w:szCs w:val="24"/>
        </w:rPr>
        <w:t xml:space="preserve">ou </w:t>
      </w:r>
      <w:r w:rsidR="00792202">
        <w:rPr>
          <w:rFonts w:ascii="Arial" w:hAnsi="Arial" w:cs="Arial"/>
          <w:sz w:val="24"/>
          <w:szCs w:val="24"/>
        </w:rPr>
        <w:t xml:space="preserve">gostaria de migrar suas músicas de um equipamento para outro. </w:t>
      </w:r>
      <w:r w:rsidR="006A0E66">
        <w:rPr>
          <w:rFonts w:ascii="Arial" w:hAnsi="Arial" w:cs="Arial"/>
          <w:sz w:val="24"/>
          <w:szCs w:val="24"/>
        </w:rPr>
        <w:t xml:space="preserve">O propósito do Dalle Pad é </w:t>
      </w:r>
      <w:r w:rsidR="006D5DBA">
        <w:rPr>
          <w:rFonts w:ascii="Arial" w:hAnsi="Arial" w:cs="Arial"/>
          <w:sz w:val="24"/>
          <w:szCs w:val="24"/>
        </w:rPr>
        <w:t>tornar essa área mais acessível para o público amador e apenas apaixonado</w:t>
      </w:r>
      <w:r w:rsidR="00D333F2">
        <w:rPr>
          <w:rFonts w:ascii="Arial" w:hAnsi="Arial" w:cs="Arial"/>
          <w:sz w:val="24"/>
          <w:szCs w:val="24"/>
        </w:rPr>
        <w:t>.</w:t>
      </w:r>
      <w:r w:rsidR="00797943">
        <w:rPr>
          <w:rFonts w:ascii="Arial" w:hAnsi="Arial" w:cs="Arial"/>
          <w:sz w:val="24"/>
          <w:szCs w:val="24"/>
        </w:rPr>
        <w:t xml:space="preserve"> </w:t>
      </w:r>
    </w:p>
    <w:p w:rsidR="00483DC2" w:rsidRPr="004802B0" w:rsidRDefault="00483DC2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Por se tratar de um projeto universitário, o propósito principal deste é o aprendizado! A equipe em questão precisa aprender a trabalhar colaborativamente, e ainda aprender a gerenciar um projeto, em sua completude.</w:t>
      </w:r>
    </w:p>
    <w:p w:rsidR="00D07C39" w:rsidRDefault="00D07C39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É também propósito deste projeto aumentar os conhecimentos de todos os integrantes da equipe quanto a microcontroladores, desenvolvimento de hardware</w:t>
      </w:r>
      <w:r w:rsidR="006C6976" w:rsidRPr="004802B0">
        <w:rPr>
          <w:rFonts w:ascii="Arial" w:hAnsi="Arial" w:cs="Arial"/>
          <w:sz w:val="24"/>
          <w:szCs w:val="24"/>
        </w:rPr>
        <w:t xml:space="preserve">, </w:t>
      </w:r>
      <w:r w:rsidRPr="004802B0">
        <w:rPr>
          <w:rFonts w:ascii="Arial" w:hAnsi="Arial" w:cs="Arial"/>
          <w:sz w:val="24"/>
          <w:szCs w:val="24"/>
        </w:rPr>
        <w:t>softwar</w:t>
      </w:r>
      <w:r w:rsidR="006C6976" w:rsidRPr="004802B0">
        <w:rPr>
          <w:rFonts w:ascii="Arial" w:hAnsi="Arial" w:cs="Arial"/>
          <w:sz w:val="24"/>
          <w:szCs w:val="24"/>
        </w:rPr>
        <w:t>e e</w:t>
      </w:r>
      <w:r w:rsidRPr="004802B0">
        <w:rPr>
          <w:rFonts w:ascii="Arial" w:hAnsi="Arial" w:cs="Arial"/>
          <w:sz w:val="24"/>
          <w:szCs w:val="24"/>
        </w:rPr>
        <w:t xml:space="preserve"> a comunicaç</w:t>
      </w:r>
      <w:r w:rsidR="006C6976" w:rsidRPr="004802B0">
        <w:rPr>
          <w:rFonts w:ascii="Arial" w:hAnsi="Arial" w:cs="Arial"/>
          <w:sz w:val="24"/>
          <w:szCs w:val="24"/>
        </w:rPr>
        <w:t>ão entre ambas as partes</w:t>
      </w:r>
      <w:r w:rsidR="007622C2" w:rsidRPr="004802B0">
        <w:rPr>
          <w:rFonts w:ascii="Arial" w:hAnsi="Arial" w:cs="Arial"/>
          <w:sz w:val="24"/>
          <w:szCs w:val="24"/>
        </w:rPr>
        <w:t>, bem como</w:t>
      </w:r>
      <w:r w:rsidR="00562332" w:rsidRPr="004802B0">
        <w:rPr>
          <w:rFonts w:ascii="Arial" w:hAnsi="Arial" w:cs="Arial"/>
          <w:sz w:val="24"/>
          <w:szCs w:val="24"/>
        </w:rPr>
        <w:t xml:space="preserve"> o desenvolvimento de um invólucro mecânico</w:t>
      </w:r>
      <w:r w:rsidR="003636E2" w:rsidRPr="004802B0">
        <w:rPr>
          <w:rFonts w:ascii="Arial" w:hAnsi="Arial" w:cs="Arial"/>
          <w:sz w:val="24"/>
          <w:szCs w:val="24"/>
        </w:rPr>
        <w:t xml:space="preserve"> (área que extrapola os conhecimentos adquiridos no curso).</w:t>
      </w:r>
    </w:p>
    <w:p w:rsidR="007D1687" w:rsidRPr="004802B0" w:rsidRDefault="007D1687" w:rsidP="00A90F3A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1C66BB" w:rsidRPr="004802B0" w:rsidRDefault="006B709D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3" w:name="_Toc437354844"/>
      <w:r w:rsidRPr="004802B0">
        <w:rPr>
          <w:rFonts w:ascii="Arial" w:hAnsi="Arial" w:cs="Arial"/>
          <w:color w:val="9D3511"/>
          <w:sz w:val="32"/>
          <w:szCs w:val="32"/>
        </w:rPr>
        <w:t xml:space="preserve">Objetivos 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3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0721A" w:rsidRPr="004802B0" w:rsidRDefault="0040721A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Desenvolver um invólucro composto por duas partes: A base e a tampa, sendo que a última prec</w:t>
      </w:r>
      <w:r w:rsidR="000A12E5">
        <w:rPr>
          <w:rFonts w:ascii="Arial" w:hAnsi="Arial" w:cs="Arial"/>
          <w:sz w:val="24"/>
          <w:szCs w:val="24"/>
        </w:rPr>
        <w:t xml:space="preserve">isa ter espaços para </w:t>
      </w:r>
      <w:r w:rsidR="001952D7">
        <w:rPr>
          <w:rFonts w:ascii="Arial" w:hAnsi="Arial" w:cs="Arial"/>
          <w:sz w:val="24"/>
          <w:szCs w:val="24"/>
        </w:rPr>
        <w:t>todos os componentes</w:t>
      </w:r>
      <w:r w:rsidR="00B7682C" w:rsidRPr="004802B0">
        <w:rPr>
          <w:rFonts w:ascii="Arial" w:hAnsi="Arial" w:cs="Arial"/>
          <w:sz w:val="24"/>
          <w:szCs w:val="24"/>
        </w:rPr>
        <w:t>;</w:t>
      </w:r>
    </w:p>
    <w:p w:rsidR="00237C62" w:rsidRDefault="00237C62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uma Interface gráfica para a </w:t>
      </w:r>
      <w:r w:rsidR="00D4016A" w:rsidRPr="004802B0">
        <w:rPr>
          <w:rFonts w:ascii="Arial" w:hAnsi="Arial" w:cs="Arial"/>
          <w:sz w:val="24"/>
          <w:szCs w:val="24"/>
        </w:rPr>
        <w:t xml:space="preserve">plataforma </w:t>
      </w:r>
      <w:r w:rsidR="00D4016A" w:rsidRPr="008E08B6">
        <w:rPr>
          <w:rFonts w:ascii="Arial" w:hAnsi="Arial" w:cs="Arial"/>
          <w:i/>
          <w:sz w:val="24"/>
          <w:szCs w:val="24"/>
        </w:rPr>
        <w:t>Windows</w:t>
      </w:r>
      <w:r w:rsidR="00C60D08" w:rsidRPr="004802B0">
        <w:rPr>
          <w:rFonts w:ascii="Arial" w:hAnsi="Arial" w:cs="Arial"/>
          <w:sz w:val="24"/>
          <w:szCs w:val="24"/>
        </w:rPr>
        <w:t>, na qual poderemos alterar o funcionamento do Dalle Pad (som de cada um dos botões</w:t>
      </w:r>
      <w:r w:rsidR="000C1A3E">
        <w:rPr>
          <w:rFonts w:ascii="Arial" w:hAnsi="Arial" w:cs="Arial"/>
          <w:sz w:val="24"/>
          <w:szCs w:val="24"/>
        </w:rPr>
        <w:t>, efeitos, volume</w:t>
      </w:r>
      <w:r w:rsidR="00C60D08" w:rsidRPr="004802B0">
        <w:rPr>
          <w:rFonts w:ascii="Arial" w:hAnsi="Arial" w:cs="Arial"/>
          <w:sz w:val="24"/>
          <w:szCs w:val="24"/>
        </w:rPr>
        <w:t xml:space="preserve">), </w:t>
      </w:r>
      <w:r w:rsidR="009160D1" w:rsidRPr="004802B0">
        <w:rPr>
          <w:rFonts w:ascii="Arial" w:hAnsi="Arial" w:cs="Arial"/>
          <w:sz w:val="24"/>
          <w:szCs w:val="24"/>
        </w:rPr>
        <w:t>seção de treinamento e acompanhamento visual da M</w:t>
      </w:r>
      <w:r w:rsidR="00B7682C" w:rsidRPr="004802B0">
        <w:rPr>
          <w:rFonts w:ascii="Arial" w:hAnsi="Arial" w:cs="Arial"/>
          <w:sz w:val="24"/>
          <w:szCs w:val="24"/>
        </w:rPr>
        <w:t>úsica criada / alterada;</w:t>
      </w:r>
    </w:p>
    <w:p w:rsidR="008E08B6" w:rsidRPr="004802B0" w:rsidRDefault="008E08B6" w:rsidP="00237C62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aplicativo simples para o sistema </w:t>
      </w:r>
      <w:r w:rsidRPr="008E08B6"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onde seja possível realizar apenas funções simples por parte do usuário, como gravar uma música criada ou alterar a funcionalidade de cada componente;</w:t>
      </w:r>
    </w:p>
    <w:p w:rsidR="0040721A" w:rsidRPr="004802B0" w:rsidRDefault="00DA406D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Desenvolver o hardware baseado no microcontrolador </w:t>
      </w:r>
      <w:r w:rsidRPr="004802B0">
        <w:rPr>
          <w:rFonts w:ascii="Arial" w:hAnsi="Arial" w:cs="Arial"/>
          <w:i/>
          <w:sz w:val="24"/>
          <w:szCs w:val="24"/>
        </w:rPr>
        <w:t>Arduino</w:t>
      </w:r>
      <w:r w:rsidRPr="004802B0">
        <w:rPr>
          <w:rFonts w:ascii="Arial" w:hAnsi="Arial" w:cs="Arial"/>
          <w:sz w:val="24"/>
          <w:szCs w:val="24"/>
        </w:rPr>
        <w:t xml:space="preserve">. </w:t>
      </w:r>
      <w:r w:rsidR="001445C9" w:rsidRPr="004802B0">
        <w:rPr>
          <w:rFonts w:ascii="Arial" w:hAnsi="Arial" w:cs="Arial"/>
          <w:sz w:val="24"/>
          <w:szCs w:val="24"/>
        </w:rPr>
        <w:t>Para isso também será criada uma PCB pela pr</w:t>
      </w:r>
      <w:r w:rsidR="00B7682C" w:rsidRPr="004802B0">
        <w:rPr>
          <w:rFonts w:ascii="Arial" w:hAnsi="Arial" w:cs="Arial"/>
          <w:sz w:val="24"/>
          <w:szCs w:val="24"/>
        </w:rPr>
        <w:t>ópria equipe;</w:t>
      </w:r>
    </w:p>
    <w:p w:rsidR="00AC4296" w:rsidRDefault="00AC4296" w:rsidP="0040721A">
      <w:pPr>
        <w:pStyle w:val="ListParagraph"/>
        <w:numPr>
          <w:ilvl w:val="0"/>
          <w:numId w:val="1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o Dalle Pad e o computador atrav</w:t>
      </w:r>
      <w:r w:rsidR="00B7682C" w:rsidRPr="004802B0">
        <w:rPr>
          <w:rFonts w:ascii="Arial" w:hAnsi="Arial" w:cs="Arial"/>
          <w:sz w:val="24"/>
          <w:szCs w:val="24"/>
        </w:rPr>
        <w:t>és de USB</w:t>
      </w:r>
      <w:r w:rsidR="006F181E">
        <w:rPr>
          <w:rFonts w:ascii="Arial" w:hAnsi="Arial" w:cs="Arial"/>
          <w:sz w:val="24"/>
          <w:szCs w:val="24"/>
        </w:rPr>
        <w:t>, MIDI</w:t>
      </w:r>
      <w:r w:rsidR="00B7682C" w:rsidRPr="004802B0">
        <w:rPr>
          <w:rFonts w:ascii="Arial" w:hAnsi="Arial" w:cs="Arial"/>
          <w:sz w:val="24"/>
          <w:szCs w:val="24"/>
        </w:rPr>
        <w:t xml:space="preserve"> e Bluetooth;</w:t>
      </w:r>
    </w:p>
    <w:p w:rsidR="007D168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4" w:name="_Toc43735484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de alto nível</w:t>
      </w:r>
      <w:bookmarkEnd w:id="4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C4296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Hardware projetado inteiramente em uma PCB;</w:t>
      </w:r>
    </w:p>
    <w:p w:rsidR="00B7682C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Interface gráfica funcional (em um estado inicial deve ser necessári</w:t>
      </w:r>
      <w:r w:rsidR="00281EFE">
        <w:rPr>
          <w:rFonts w:ascii="Arial" w:hAnsi="Arial" w:cs="Arial"/>
          <w:sz w:val="24"/>
          <w:szCs w:val="24"/>
        </w:rPr>
        <w:t xml:space="preserve">o ao menos a edição de som para cada </w:t>
      </w:r>
      <w:r w:rsidRPr="004802B0">
        <w:rPr>
          <w:rFonts w:ascii="Arial" w:hAnsi="Arial" w:cs="Arial"/>
          <w:sz w:val="24"/>
          <w:szCs w:val="24"/>
        </w:rPr>
        <w:t>botão,</w:t>
      </w:r>
      <w:r w:rsidR="00281EFE">
        <w:rPr>
          <w:rFonts w:ascii="Arial" w:hAnsi="Arial" w:cs="Arial"/>
          <w:sz w:val="24"/>
          <w:szCs w:val="24"/>
        </w:rPr>
        <w:t xml:space="preserve"> efeitos e volume,</w:t>
      </w:r>
      <w:r w:rsidRPr="004802B0">
        <w:rPr>
          <w:rFonts w:ascii="Arial" w:hAnsi="Arial" w:cs="Arial"/>
          <w:sz w:val="24"/>
          <w:szCs w:val="24"/>
        </w:rPr>
        <w:t xml:space="preserve"> bem como uma interface simples de aprendizado</w:t>
      </w:r>
      <w:r w:rsidR="00710C20">
        <w:rPr>
          <w:rFonts w:ascii="Arial" w:hAnsi="Arial" w:cs="Arial"/>
          <w:sz w:val="24"/>
          <w:szCs w:val="24"/>
        </w:rPr>
        <w:t>)</w:t>
      </w:r>
      <w:r w:rsidRPr="004802B0">
        <w:rPr>
          <w:rFonts w:ascii="Arial" w:hAnsi="Arial" w:cs="Arial"/>
          <w:sz w:val="24"/>
          <w:szCs w:val="24"/>
        </w:rPr>
        <w:t>;</w:t>
      </w:r>
    </w:p>
    <w:p w:rsidR="0053041D" w:rsidRPr="004802B0" w:rsidRDefault="0053041D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para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simples com as funções mais básicas;</w:t>
      </w:r>
    </w:p>
    <w:p w:rsidR="00B7682C" w:rsidRPr="004802B0" w:rsidRDefault="00B7682C" w:rsidP="00AC4296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Conexão entre ambas as partes através de USB</w:t>
      </w:r>
      <w:r w:rsidR="00281EFE">
        <w:rPr>
          <w:rFonts w:ascii="Arial" w:hAnsi="Arial" w:cs="Arial"/>
          <w:sz w:val="24"/>
          <w:szCs w:val="24"/>
        </w:rPr>
        <w:t>, MIDI</w:t>
      </w:r>
      <w:r w:rsidR="009C53D8" w:rsidRPr="004802B0">
        <w:rPr>
          <w:rFonts w:ascii="Arial" w:hAnsi="Arial" w:cs="Arial"/>
          <w:sz w:val="24"/>
          <w:szCs w:val="24"/>
        </w:rPr>
        <w:t xml:space="preserve"> e Bluetooth</w:t>
      </w:r>
      <w:r w:rsidRPr="004802B0">
        <w:rPr>
          <w:rFonts w:ascii="Arial" w:hAnsi="Arial" w:cs="Arial"/>
          <w:sz w:val="24"/>
          <w:szCs w:val="24"/>
        </w:rPr>
        <w:t>;</w:t>
      </w:r>
    </w:p>
    <w:p w:rsidR="004802B0" w:rsidRDefault="00672BD8" w:rsidP="004802B0">
      <w:pPr>
        <w:pStyle w:val="ListParagraph"/>
        <w:numPr>
          <w:ilvl w:val="0"/>
          <w:numId w:val="27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Invólucro </w:t>
      </w:r>
      <w:r w:rsidR="00D367B4" w:rsidRPr="004802B0">
        <w:rPr>
          <w:rFonts w:ascii="Arial" w:hAnsi="Arial" w:cs="Arial"/>
          <w:sz w:val="24"/>
          <w:szCs w:val="24"/>
        </w:rPr>
        <w:t>de plástico (para que possa ser impresso em uma impressora 3D);</w:t>
      </w:r>
    </w:p>
    <w:p w:rsidR="007D1687" w:rsidRPr="00D57B42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5" w:name="_Toc437354846"/>
      <w:r w:rsidRPr="004802B0">
        <w:rPr>
          <w:rFonts w:ascii="Arial" w:hAnsi="Arial" w:cs="Arial"/>
          <w:color w:val="9D3511"/>
          <w:sz w:val="32"/>
          <w:szCs w:val="32"/>
        </w:rPr>
        <w:t>Premissas</w:t>
      </w:r>
      <w:bookmarkEnd w:id="5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455613" w:rsidRPr="004802B0" w:rsidRDefault="00464198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O projeto terá início no dia </w:t>
      </w:r>
      <w:r w:rsidR="00D82B5C">
        <w:rPr>
          <w:rFonts w:ascii="Arial" w:hAnsi="Arial" w:cs="Arial"/>
          <w:sz w:val="24"/>
          <w:szCs w:val="24"/>
        </w:rPr>
        <w:t>18</w:t>
      </w:r>
      <w:r w:rsidRPr="004802B0">
        <w:rPr>
          <w:rFonts w:ascii="Arial" w:hAnsi="Arial" w:cs="Arial"/>
          <w:sz w:val="24"/>
          <w:szCs w:val="24"/>
        </w:rPr>
        <w:t xml:space="preserve"> de Março de 2016;</w:t>
      </w:r>
    </w:p>
    <w:p w:rsidR="00522AA7" w:rsidRPr="004802B0" w:rsidRDefault="007F3EDA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laboratório de Eletrônica ao menos uma vez por semana, para fins de testes;</w:t>
      </w:r>
    </w:p>
    <w:p w:rsidR="002F2BBC" w:rsidRPr="004802B0" w:rsidRDefault="005415C7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Comprometimento da equipe para com as leituras necessárias</w:t>
      </w:r>
      <w:r w:rsidR="002F2BBC" w:rsidRPr="004802B0">
        <w:rPr>
          <w:rFonts w:ascii="Arial" w:hAnsi="Arial" w:cs="Arial"/>
          <w:sz w:val="24"/>
          <w:szCs w:val="24"/>
        </w:rPr>
        <w:t>;</w:t>
      </w:r>
    </w:p>
    <w:p w:rsidR="008405D9" w:rsidRDefault="008405D9" w:rsidP="00455613">
      <w:pPr>
        <w:pStyle w:val="ListParagraph"/>
        <w:numPr>
          <w:ilvl w:val="0"/>
          <w:numId w:val="19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Disponibilidade do cliente para criticar qualquer possível gafe cometido pela equipe no decorrer do projeto;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6" w:name="_Toc437354847"/>
      <w:r w:rsidRPr="004802B0">
        <w:rPr>
          <w:rFonts w:ascii="Arial" w:hAnsi="Arial" w:cs="Arial"/>
          <w:color w:val="9D3511"/>
          <w:sz w:val="32"/>
          <w:szCs w:val="32"/>
        </w:rPr>
        <w:t>Restrições</w:t>
      </w:r>
      <w:bookmarkEnd w:id="6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Orçamento limitado;</w:t>
      </w:r>
    </w:p>
    <w:p w:rsidR="00E046BA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Escassez de tempo;</w:t>
      </w:r>
    </w:p>
    <w:p w:rsidR="002F2BBC" w:rsidRPr="004802B0" w:rsidRDefault="00E046BA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Necessidade de aprender, simultaneamente, a gerenciar um projeto; </w:t>
      </w:r>
    </w:p>
    <w:p w:rsidR="00CB4916" w:rsidRPr="004802B0" w:rsidRDefault="00CB4916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Projeto do Invólucro jaz fora dos conhecimentos adquiridos no curso;</w:t>
      </w:r>
    </w:p>
    <w:p w:rsidR="005F1ADC" w:rsidRDefault="005F1ADC" w:rsidP="009E2C30">
      <w:pPr>
        <w:pStyle w:val="ListParagraph"/>
        <w:numPr>
          <w:ilvl w:val="0"/>
          <w:numId w:val="21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Todo o projeto de software deverá ser desenvolvido utilizando a linguagem C++</w:t>
      </w:r>
      <w:r w:rsidR="007D5C3F">
        <w:rPr>
          <w:rFonts w:ascii="Arial" w:hAnsi="Arial" w:cs="Arial"/>
          <w:sz w:val="24"/>
          <w:szCs w:val="24"/>
        </w:rPr>
        <w:t xml:space="preserve"> e JAVA</w:t>
      </w:r>
      <w:r w:rsidRPr="004802B0">
        <w:rPr>
          <w:rFonts w:ascii="Arial" w:hAnsi="Arial" w:cs="Arial"/>
          <w:sz w:val="24"/>
          <w:szCs w:val="24"/>
        </w:rPr>
        <w:t>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7" w:name="_Toc437354848"/>
      <w:r w:rsidRPr="004802B0">
        <w:rPr>
          <w:rFonts w:ascii="Arial" w:hAnsi="Arial" w:cs="Arial"/>
          <w:color w:val="9D3511"/>
          <w:sz w:val="32"/>
          <w:szCs w:val="32"/>
        </w:rPr>
        <w:t>Descrição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 em alto nível</w:t>
      </w:r>
      <w:bookmarkEnd w:id="7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E6308B" w:rsidRDefault="00E6308B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toda a equipe deverá se reunir para </w:t>
      </w:r>
      <w:r w:rsidR="000540B8">
        <w:rPr>
          <w:rFonts w:ascii="Arial" w:hAnsi="Arial" w:cs="Arial"/>
          <w:sz w:val="24"/>
          <w:szCs w:val="24"/>
        </w:rPr>
        <w:t>desenvolver o plano de projeto</w:t>
      </w:r>
      <w:r w:rsidR="00410201">
        <w:rPr>
          <w:rFonts w:ascii="Arial" w:hAnsi="Arial" w:cs="Arial"/>
          <w:sz w:val="24"/>
          <w:szCs w:val="24"/>
        </w:rPr>
        <w:t>.</w:t>
      </w:r>
    </w:p>
    <w:p w:rsidR="003C58BF" w:rsidRDefault="00410201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Após a finalização desta etapa</w:t>
      </w:r>
      <w:r w:rsidR="00F47DDF">
        <w:rPr>
          <w:rFonts w:ascii="Arial" w:hAnsi="Arial" w:cs="Arial"/>
          <w:sz w:val="24"/>
          <w:szCs w:val="24"/>
        </w:rPr>
        <w:t xml:space="preserve">, a preocupação da equipe </w:t>
      </w:r>
      <w:r>
        <w:rPr>
          <w:rFonts w:ascii="Arial" w:hAnsi="Arial" w:cs="Arial"/>
          <w:sz w:val="24"/>
          <w:szCs w:val="24"/>
        </w:rPr>
        <w:t>passa a ser</w:t>
      </w:r>
      <w:r w:rsidR="00CF5844">
        <w:rPr>
          <w:rFonts w:ascii="Arial" w:hAnsi="Arial" w:cs="Arial"/>
          <w:sz w:val="24"/>
          <w:szCs w:val="24"/>
        </w:rPr>
        <w:t xml:space="preserve"> </w:t>
      </w:r>
      <w:r w:rsidR="00F47DDF">
        <w:rPr>
          <w:rFonts w:ascii="Arial" w:hAnsi="Arial" w:cs="Arial"/>
          <w:sz w:val="24"/>
          <w:szCs w:val="24"/>
        </w:rPr>
        <w:t>desenvolver uma versão inicial do hardware (aqui ainda não é necessár</w:t>
      </w:r>
      <w:r w:rsidR="0086185C">
        <w:rPr>
          <w:rFonts w:ascii="Arial" w:hAnsi="Arial" w:cs="Arial"/>
          <w:sz w:val="24"/>
          <w:szCs w:val="24"/>
        </w:rPr>
        <w:t xml:space="preserve">io criar a PCB), contendo </w:t>
      </w:r>
      <w:r w:rsidR="00D57A13">
        <w:rPr>
          <w:rFonts w:ascii="Arial" w:hAnsi="Arial" w:cs="Arial"/>
          <w:sz w:val="24"/>
          <w:szCs w:val="24"/>
        </w:rPr>
        <w:t>apenas a</w:t>
      </w:r>
      <w:r w:rsidR="00A75066">
        <w:rPr>
          <w:rFonts w:ascii="Arial" w:hAnsi="Arial" w:cs="Arial"/>
          <w:sz w:val="24"/>
          <w:szCs w:val="24"/>
        </w:rPr>
        <w:t>s comunicações</w:t>
      </w:r>
      <w:r w:rsidR="00D57A13">
        <w:rPr>
          <w:rFonts w:ascii="Arial" w:hAnsi="Arial" w:cs="Arial"/>
          <w:sz w:val="24"/>
          <w:szCs w:val="24"/>
        </w:rPr>
        <w:t xml:space="preserve"> via Bluetooth e </w:t>
      </w:r>
      <w:r w:rsidR="00A75066">
        <w:rPr>
          <w:rFonts w:ascii="Arial" w:hAnsi="Arial" w:cs="Arial"/>
          <w:sz w:val="24"/>
          <w:szCs w:val="24"/>
        </w:rPr>
        <w:t xml:space="preserve">MIDI, os </w:t>
      </w:r>
      <w:r w:rsidR="00D57A13">
        <w:rPr>
          <w:rFonts w:ascii="Arial" w:hAnsi="Arial" w:cs="Arial"/>
          <w:sz w:val="24"/>
          <w:szCs w:val="24"/>
        </w:rPr>
        <w:t>botões</w:t>
      </w:r>
      <w:r w:rsidR="00A75066">
        <w:rPr>
          <w:rFonts w:ascii="Arial" w:hAnsi="Arial" w:cs="Arial"/>
          <w:sz w:val="24"/>
          <w:szCs w:val="24"/>
        </w:rPr>
        <w:t xml:space="preserve"> e os potenciômetros (responsáveis pelos efeitos e volume)</w:t>
      </w:r>
      <w:r w:rsidR="001E266D">
        <w:rPr>
          <w:rFonts w:ascii="Arial" w:hAnsi="Arial" w:cs="Arial"/>
          <w:sz w:val="24"/>
          <w:szCs w:val="24"/>
        </w:rPr>
        <w:t>.</w:t>
      </w:r>
    </w:p>
    <w:p w:rsidR="004D7B67" w:rsidRDefault="006B78BE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segunda fase</w:t>
      </w:r>
      <w:r w:rsidR="001E266D">
        <w:rPr>
          <w:rFonts w:ascii="Arial" w:hAnsi="Arial" w:cs="Arial"/>
          <w:sz w:val="24"/>
          <w:szCs w:val="24"/>
        </w:rPr>
        <w:t xml:space="preserve">, o gerente do projeto </w:t>
      </w:r>
      <w:r w:rsidR="0058177D">
        <w:rPr>
          <w:rFonts w:ascii="Arial" w:hAnsi="Arial" w:cs="Arial"/>
          <w:sz w:val="24"/>
          <w:szCs w:val="24"/>
        </w:rPr>
        <w:t xml:space="preserve">irá </w:t>
      </w:r>
      <w:r w:rsidR="001E266D">
        <w:rPr>
          <w:rFonts w:ascii="Arial" w:hAnsi="Arial" w:cs="Arial"/>
          <w:sz w:val="24"/>
          <w:szCs w:val="24"/>
        </w:rPr>
        <w:t>designar funções para cada integrante da equipe, nesta fase é necessário:</w:t>
      </w:r>
    </w:p>
    <w:p w:rsidR="004D7B67" w:rsidRDefault="006D722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o desenvolvimento do software</w:t>
      </w:r>
      <w:r w:rsidR="004D7B67" w:rsidRPr="004D7B67">
        <w:rPr>
          <w:rFonts w:ascii="Arial" w:hAnsi="Arial" w:cs="Arial"/>
          <w:sz w:val="24"/>
          <w:szCs w:val="24"/>
        </w:rPr>
        <w:t xml:space="preserve"> (para ambos </w:t>
      </w:r>
      <w:r w:rsidR="004D7B67" w:rsidRPr="004D7B67">
        <w:rPr>
          <w:rFonts w:ascii="Arial" w:hAnsi="Arial" w:cs="Arial"/>
          <w:i/>
          <w:sz w:val="24"/>
          <w:szCs w:val="24"/>
        </w:rPr>
        <w:t xml:space="preserve">Windows </w:t>
      </w:r>
      <w:r w:rsidR="004D7B67" w:rsidRPr="004D7B67">
        <w:rPr>
          <w:rFonts w:ascii="Arial" w:hAnsi="Arial" w:cs="Arial"/>
          <w:sz w:val="24"/>
          <w:szCs w:val="24"/>
        </w:rPr>
        <w:t xml:space="preserve">e </w:t>
      </w:r>
      <w:r w:rsidR="004D7B67" w:rsidRPr="004D7B67">
        <w:rPr>
          <w:rFonts w:ascii="Arial" w:hAnsi="Arial" w:cs="Arial"/>
          <w:i/>
          <w:sz w:val="24"/>
          <w:szCs w:val="24"/>
        </w:rPr>
        <w:t>Android</w:t>
      </w:r>
      <w:r w:rsidR="004D7B67" w:rsidRPr="004D7B67">
        <w:rPr>
          <w:rFonts w:ascii="Arial" w:hAnsi="Arial" w:cs="Arial"/>
          <w:sz w:val="24"/>
          <w:szCs w:val="24"/>
        </w:rPr>
        <w:t>)</w:t>
      </w:r>
      <w:r w:rsidRPr="004D7B67">
        <w:rPr>
          <w:rFonts w:ascii="Arial" w:hAnsi="Arial" w:cs="Arial"/>
          <w:sz w:val="24"/>
          <w:szCs w:val="24"/>
        </w:rPr>
        <w:t>;</w:t>
      </w:r>
    </w:p>
    <w:p w:rsidR="004D7B67" w:rsidRDefault="00BA3E5D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Iniciar a confecção da PCB;</w:t>
      </w:r>
    </w:p>
    <w:p w:rsidR="001D6711" w:rsidRPr="004D7B67" w:rsidRDefault="00AC7E8C" w:rsidP="004D7B67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4D7B67">
        <w:rPr>
          <w:rFonts w:ascii="Arial" w:hAnsi="Arial" w:cs="Arial"/>
          <w:sz w:val="24"/>
          <w:szCs w:val="24"/>
        </w:rPr>
        <w:t>Projetar o invólucro, de forma que este esteja pronto para ser confeccionado.</w:t>
      </w:r>
    </w:p>
    <w:p w:rsidR="002F2BBC" w:rsidRDefault="00905CB8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fase que segue, o</w:t>
      </w:r>
      <w:r w:rsidR="00AF79F6">
        <w:rPr>
          <w:rFonts w:ascii="Arial" w:hAnsi="Arial" w:cs="Arial"/>
          <w:sz w:val="24"/>
          <w:szCs w:val="24"/>
        </w:rPr>
        <w:t xml:space="preserve"> software</w:t>
      </w:r>
      <w:r>
        <w:rPr>
          <w:rFonts w:ascii="Arial" w:hAnsi="Arial" w:cs="Arial"/>
          <w:sz w:val="24"/>
          <w:szCs w:val="24"/>
        </w:rPr>
        <w:t xml:space="preserve"> </w:t>
      </w:r>
      <w:r w:rsidR="00AF79F6">
        <w:rPr>
          <w:rFonts w:ascii="Arial" w:hAnsi="Arial" w:cs="Arial"/>
          <w:sz w:val="24"/>
          <w:szCs w:val="24"/>
        </w:rPr>
        <w:t>deve apresentar conexão totalmente funcional (como é esperado para o projeto final) e capacidade d</w:t>
      </w:r>
      <w:r w:rsidR="006A20D6">
        <w:rPr>
          <w:rFonts w:ascii="Arial" w:hAnsi="Arial" w:cs="Arial"/>
          <w:sz w:val="24"/>
          <w:szCs w:val="24"/>
        </w:rPr>
        <w:t>e alterar os son, efeitos e volume para cada um botões / potenciômetros do produto</w:t>
      </w:r>
      <w:r w:rsidR="008A4E66">
        <w:rPr>
          <w:rFonts w:ascii="Arial" w:hAnsi="Arial" w:cs="Arial"/>
          <w:sz w:val="24"/>
          <w:szCs w:val="24"/>
        </w:rPr>
        <w:t>. Para o hardware, é esperado que a PCB j</w:t>
      </w:r>
      <w:r w:rsidR="00DF5B62">
        <w:rPr>
          <w:rFonts w:ascii="Arial" w:hAnsi="Arial" w:cs="Arial"/>
          <w:sz w:val="24"/>
          <w:szCs w:val="24"/>
        </w:rPr>
        <w:t xml:space="preserve">á esteja finalizada, com </w:t>
      </w:r>
      <w:r w:rsidR="00F15233">
        <w:rPr>
          <w:rFonts w:ascii="Arial" w:hAnsi="Arial" w:cs="Arial"/>
          <w:sz w:val="24"/>
          <w:szCs w:val="24"/>
        </w:rPr>
        <w:t>todos os componentes</w:t>
      </w:r>
      <w:r w:rsidR="006D50DA">
        <w:rPr>
          <w:rFonts w:ascii="Arial" w:hAnsi="Arial" w:cs="Arial"/>
          <w:sz w:val="24"/>
          <w:szCs w:val="24"/>
        </w:rPr>
        <w:t xml:space="preserve"> nela já soldado e funciona</w:t>
      </w:r>
      <w:r w:rsidR="00206835">
        <w:rPr>
          <w:rFonts w:ascii="Arial" w:hAnsi="Arial" w:cs="Arial"/>
          <w:sz w:val="24"/>
          <w:szCs w:val="24"/>
        </w:rPr>
        <w:t>ndo</w:t>
      </w:r>
      <w:r w:rsidR="00DF5B62">
        <w:rPr>
          <w:rFonts w:ascii="Arial" w:hAnsi="Arial" w:cs="Arial"/>
          <w:sz w:val="24"/>
          <w:szCs w:val="24"/>
        </w:rPr>
        <w:t xml:space="preserve">. </w:t>
      </w:r>
      <w:r w:rsidR="0004272A">
        <w:rPr>
          <w:rFonts w:ascii="Arial" w:hAnsi="Arial" w:cs="Arial"/>
          <w:sz w:val="24"/>
          <w:szCs w:val="24"/>
        </w:rPr>
        <w:t>Essa é a terceira etapa do projeto.</w:t>
      </w:r>
    </w:p>
    <w:p w:rsidR="006E1446" w:rsidRDefault="006E1446" w:rsidP="004018B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última </w:t>
      </w:r>
      <w:r w:rsidR="00B12FC1">
        <w:rPr>
          <w:rFonts w:ascii="Arial" w:hAnsi="Arial" w:cs="Arial"/>
          <w:sz w:val="24"/>
          <w:szCs w:val="24"/>
        </w:rPr>
        <w:t>etapa</w:t>
      </w:r>
      <w:r>
        <w:rPr>
          <w:rFonts w:ascii="Arial" w:hAnsi="Arial" w:cs="Arial"/>
          <w:sz w:val="24"/>
          <w:szCs w:val="24"/>
        </w:rPr>
        <w:t xml:space="preserve"> serão </w:t>
      </w:r>
      <w:r w:rsidR="00510486">
        <w:rPr>
          <w:rFonts w:ascii="Arial" w:hAnsi="Arial" w:cs="Arial"/>
          <w:sz w:val="24"/>
          <w:szCs w:val="24"/>
        </w:rPr>
        <w:t>realizados</w:t>
      </w:r>
      <w:r>
        <w:rPr>
          <w:rFonts w:ascii="Arial" w:hAnsi="Arial" w:cs="Arial"/>
          <w:sz w:val="24"/>
          <w:szCs w:val="24"/>
        </w:rPr>
        <w:t xml:space="preserve"> os </w:t>
      </w:r>
      <w:r w:rsidR="00F55BBC">
        <w:rPr>
          <w:rFonts w:ascii="Arial" w:hAnsi="Arial" w:cs="Arial"/>
          <w:sz w:val="24"/>
          <w:szCs w:val="24"/>
        </w:rPr>
        <w:t>ajustes</w:t>
      </w:r>
      <w:r>
        <w:rPr>
          <w:rFonts w:ascii="Arial" w:hAnsi="Arial" w:cs="Arial"/>
          <w:sz w:val="24"/>
          <w:szCs w:val="24"/>
        </w:rPr>
        <w:t xml:space="preserve"> finais do projeto. </w:t>
      </w:r>
      <w:r w:rsidR="00B12FC1">
        <w:rPr>
          <w:rFonts w:ascii="Arial" w:hAnsi="Arial" w:cs="Arial"/>
          <w:sz w:val="24"/>
          <w:szCs w:val="24"/>
        </w:rPr>
        <w:t>Nesta fase</w:t>
      </w:r>
      <w:r w:rsidR="00D97CA8">
        <w:rPr>
          <w:rFonts w:ascii="Arial" w:hAnsi="Arial" w:cs="Arial"/>
          <w:sz w:val="24"/>
          <w:szCs w:val="24"/>
        </w:rPr>
        <w:t xml:space="preserve"> o maior foco é na parte de Software</w:t>
      </w:r>
      <w:r w:rsidR="008A2E63">
        <w:rPr>
          <w:rFonts w:ascii="Arial" w:hAnsi="Arial" w:cs="Arial"/>
          <w:sz w:val="24"/>
          <w:szCs w:val="24"/>
        </w:rPr>
        <w:t>, é aqui que será melhorada a seção de Aprendizado dentro da Interface Gráfica</w:t>
      </w:r>
      <w:r w:rsidR="00B7717F">
        <w:rPr>
          <w:rFonts w:ascii="Arial" w:hAnsi="Arial" w:cs="Arial"/>
          <w:sz w:val="24"/>
          <w:szCs w:val="24"/>
        </w:rPr>
        <w:t xml:space="preserve"> e algumas funções extras</w:t>
      </w:r>
      <w:r w:rsidR="00F55BBC">
        <w:rPr>
          <w:rFonts w:ascii="Arial" w:hAnsi="Arial" w:cs="Arial"/>
          <w:sz w:val="24"/>
          <w:szCs w:val="24"/>
        </w:rPr>
        <w:t>,</w:t>
      </w:r>
      <w:r w:rsidR="00B7717F">
        <w:rPr>
          <w:rFonts w:ascii="Arial" w:hAnsi="Arial" w:cs="Arial"/>
          <w:sz w:val="24"/>
          <w:szCs w:val="24"/>
        </w:rPr>
        <w:t xml:space="preserve"> como </w:t>
      </w:r>
      <w:r w:rsidR="0099510A">
        <w:rPr>
          <w:rFonts w:ascii="Arial" w:hAnsi="Arial" w:cs="Arial"/>
          <w:sz w:val="24"/>
          <w:szCs w:val="24"/>
        </w:rPr>
        <w:t>efeitos aprimorados</w:t>
      </w:r>
      <w:r w:rsidR="00B7717F">
        <w:rPr>
          <w:rFonts w:ascii="Arial" w:hAnsi="Arial" w:cs="Arial"/>
          <w:sz w:val="24"/>
          <w:szCs w:val="24"/>
        </w:rPr>
        <w:t>, caso o cronograma ocorra conforme o planejado</w:t>
      </w:r>
      <w:r w:rsidR="008A2E63">
        <w:rPr>
          <w:rFonts w:ascii="Arial" w:hAnsi="Arial" w:cs="Arial"/>
          <w:sz w:val="24"/>
          <w:szCs w:val="24"/>
        </w:rPr>
        <w:t xml:space="preserve">. </w:t>
      </w:r>
    </w:p>
    <w:p w:rsidR="007D1687" w:rsidRPr="00736C07" w:rsidRDefault="007D1687" w:rsidP="007D1687">
      <w:pPr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8" w:name="_Toc437354849"/>
      <w:r w:rsidRPr="004802B0">
        <w:rPr>
          <w:rFonts w:ascii="Arial" w:hAnsi="Arial" w:cs="Arial"/>
          <w:color w:val="9D3511"/>
          <w:sz w:val="32"/>
          <w:szCs w:val="32"/>
        </w:rPr>
        <w:t>Limites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8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  <w:sz w:val="24"/>
          <w:szCs w:val="24"/>
        </w:rPr>
      </w:pPr>
    </w:p>
    <w:p w:rsidR="002F2BBC" w:rsidRPr="004802B0" w:rsidRDefault="00322C2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Uma vez que o propósito do projeto é de aprendizado e inteiramente universitário,</w:t>
      </w:r>
      <w:r w:rsidR="00E30557" w:rsidRPr="004802B0">
        <w:rPr>
          <w:rFonts w:ascii="Arial" w:hAnsi="Arial" w:cs="Arial"/>
          <w:sz w:val="24"/>
          <w:szCs w:val="24"/>
        </w:rPr>
        <w:t xml:space="preserve"> este </w:t>
      </w:r>
      <w:r w:rsidR="00702E04" w:rsidRPr="004802B0">
        <w:rPr>
          <w:rFonts w:ascii="Arial" w:hAnsi="Arial" w:cs="Arial"/>
          <w:sz w:val="24"/>
          <w:szCs w:val="24"/>
        </w:rPr>
        <w:t>apresenta um orçamento limitado</w:t>
      </w:r>
      <w:r w:rsidR="006B540E" w:rsidRPr="004802B0">
        <w:rPr>
          <w:rFonts w:ascii="Arial" w:hAnsi="Arial" w:cs="Arial"/>
          <w:sz w:val="24"/>
          <w:szCs w:val="24"/>
        </w:rPr>
        <w:t xml:space="preserve"> e um tempo bastante escass</w:t>
      </w:r>
      <w:r w:rsidR="00CD1667" w:rsidRPr="004802B0">
        <w:rPr>
          <w:rFonts w:ascii="Arial" w:hAnsi="Arial" w:cs="Arial"/>
          <w:sz w:val="24"/>
          <w:szCs w:val="24"/>
        </w:rPr>
        <w:t>o</w:t>
      </w:r>
      <w:r w:rsidR="008D3F28" w:rsidRPr="004802B0">
        <w:rPr>
          <w:rFonts w:ascii="Arial" w:hAnsi="Arial" w:cs="Arial"/>
          <w:sz w:val="24"/>
          <w:szCs w:val="24"/>
        </w:rPr>
        <w:t>.</w:t>
      </w:r>
    </w:p>
    <w:p w:rsidR="0001010F" w:rsidRDefault="0001010F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Assim sendo, será visível a baixa qualidade do material utilizado para a confecção do invólucro</w:t>
      </w:r>
      <w:r w:rsidR="005B0826" w:rsidRPr="004802B0">
        <w:rPr>
          <w:rFonts w:ascii="Arial" w:hAnsi="Arial" w:cs="Arial"/>
          <w:sz w:val="24"/>
          <w:szCs w:val="24"/>
        </w:rPr>
        <w:t>, bem como o baixo número de funcionalidades do Software, quando comparado com produtos profissionais já existentes no mercado.</w:t>
      </w:r>
    </w:p>
    <w:p w:rsidR="0005037E" w:rsidRDefault="0005037E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será visível o baixo número de funcionalidades por parte de ambas as estações bases, o que não desmerece, de forma alguma, os resultados finais obtidos.</w:t>
      </w:r>
    </w:p>
    <w:p w:rsidR="007D1687" w:rsidRPr="004802B0" w:rsidRDefault="007D1687" w:rsidP="008F3F9D">
      <w:pPr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9" w:name="_Toc437354850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Riscos de alto nível</w:t>
      </w:r>
      <w:bookmarkEnd w:id="9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7D5595" w:rsidRPr="007D5595" w:rsidRDefault="007D5595" w:rsidP="004802B0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o hardware:</w:t>
      </w:r>
    </w:p>
    <w:p w:rsidR="004802B0" w:rsidRPr="004802B0" w:rsidRDefault="004802B0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Pr="004802B0">
        <w:rPr>
          <w:rFonts w:ascii="Arial" w:hAnsi="Arial" w:cs="Arial"/>
          <w:color w:val="000000" w:themeColor="text1"/>
          <w:sz w:val="24"/>
          <w:szCs w:val="24"/>
        </w:rPr>
        <w:t>Danificação de componentes eletrônicos.</w:t>
      </w:r>
    </w:p>
    <w:p w:rsidR="004802B0" w:rsidRPr="00944B71" w:rsidRDefault="004802B0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802B0">
        <w:rPr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Mitigação: </w:t>
      </w:r>
      <w:r w:rsidR="00E46249">
        <w:rPr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Compra de componentes reservas;</w:t>
      </w:r>
    </w:p>
    <w:p w:rsidR="00944B71" w:rsidRDefault="00944B71" w:rsidP="00944B7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inesperados referentes ao microcontrolador.</w:t>
      </w:r>
    </w:p>
    <w:p w:rsidR="00944B71" w:rsidRDefault="00944B71" w:rsidP="00944B7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23FD">
        <w:rPr>
          <w:rFonts w:ascii="Arial" w:hAnsi="Arial" w:cs="Arial"/>
          <w:color w:val="000000" w:themeColor="text1"/>
          <w:sz w:val="24"/>
          <w:szCs w:val="24"/>
        </w:rPr>
        <w:t>Pode afetar todo o andamento, e consequentemente os prazos, do projeto. Por isso um estudo prévio do funcionamento do mesmo deve ser realizado por todos os integrantes da equipe;</w:t>
      </w:r>
    </w:p>
    <w:p w:rsidR="007E1B9F" w:rsidRDefault="007E1B9F" w:rsidP="007E1B9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Problemas com a comunicação entre hardware e software.</w:t>
      </w:r>
    </w:p>
    <w:p w:rsidR="007E1B9F" w:rsidRPr="003056EE" w:rsidRDefault="007E1B9F" w:rsidP="007E1B9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431AB">
        <w:rPr>
          <w:rFonts w:ascii="Arial" w:hAnsi="Arial" w:cs="Arial"/>
          <w:color w:val="000000" w:themeColor="text1"/>
          <w:sz w:val="24"/>
          <w:szCs w:val="24"/>
        </w:rPr>
        <w:t>Pode gerar atrasos significativos no desenvolvimento. Por este motivo esta etapa será realizada 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ogo na primeira fase do projeto;</w:t>
      </w:r>
    </w:p>
    <w:p w:rsidR="00E76A8A" w:rsidRDefault="00E76A8A" w:rsidP="007D559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63110B">
        <w:rPr>
          <w:rFonts w:ascii="Arial" w:hAnsi="Arial" w:cs="Arial"/>
          <w:color w:val="000000" w:themeColor="text1"/>
          <w:sz w:val="24"/>
          <w:szCs w:val="24"/>
        </w:rPr>
        <w:t>Indisponibilidade da Impressora 3D do NUFER.</w:t>
      </w:r>
    </w:p>
    <w:p w:rsidR="0063110B" w:rsidRDefault="0063110B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7085">
        <w:rPr>
          <w:rFonts w:ascii="Arial" w:hAnsi="Arial" w:cs="Arial"/>
          <w:color w:val="000000" w:themeColor="text1"/>
          <w:sz w:val="24"/>
          <w:szCs w:val="24"/>
        </w:rPr>
        <w:t>Aumento do orçamento base, visto a necessidade de utilizar um serviço terceirizado ou</w:t>
      </w:r>
    </w:p>
    <w:p w:rsidR="00A67085" w:rsidRDefault="00A67085" w:rsidP="007D559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52E2">
        <w:rPr>
          <w:rFonts w:ascii="Arial" w:hAnsi="Arial" w:cs="Arial"/>
          <w:color w:val="000000" w:themeColor="text1"/>
          <w:sz w:val="24"/>
          <w:szCs w:val="24"/>
        </w:rPr>
        <w:t>Necessidade de confeccionar o invólucro com Alumínio, utilizando serviços terceirizados ou utilizando o próprio laboratório de Mecânica da UTFPR;</w:t>
      </w:r>
    </w:p>
    <w:p w:rsidR="00C97A21" w:rsidRDefault="00C97A21" w:rsidP="00C97A21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Problemas na confecção  da PCB (Placa de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ircuito </w:t>
      </w:r>
      <w:r w:rsidR="00C53721">
        <w:rPr>
          <w:rFonts w:ascii="Arial" w:hAnsi="Arial" w:cs="Arial"/>
          <w:color w:val="000000" w:themeColor="text1"/>
          <w:sz w:val="24"/>
          <w:szCs w:val="24"/>
        </w:rPr>
        <w:t>I</w:t>
      </w:r>
      <w:r>
        <w:rPr>
          <w:rFonts w:ascii="Arial" w:hAnsi="Arial" w:cs="Arial"/>
          <w:color w:val="000000" w:themeColor="text1"/>
          <w:sz w:val="24"/>
          <w:szCs w:val="24"/>
        </w:rPr>
        <w:t>mpresso).</w:t>
      </w:r>
    </w:p>
    <w:p w:rsidR="00C97A21" w:rsidRDefault="00C97A21" w:rsidP="00C97A21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3A2A">
        <w:rPr>
          <w:rFonts w:ascii="Arial" w:hAnsi="Arial" w:cs="Arial"/>
          <w:color w:val="000000" w:themeColor="text1"/>
          <w:sz w:val="24"/>
          <w:szCs w:val="24"/>
        </w:rPr>
        <w:t>No mínimo um dos integrantes da equipe deve apresentar experiência e/ou conhecimentos elevados nesta área. Importante que este integrante (e se possível a equipe inteira) converse com Profissionais ou Professores</w:t>
      </w:r>
      <w:r w:rsidR="007C253A">
        <w:rPr>
          <w:rFonts w:ascii="Arial" w:hAnsi="Arial" w:cs="Arial"/>
          <w:color w:val="000000" w:themeColor="text1"/>
          <w:sz w:val="24"/>
          <w:szCs w:val="24"/>
        </w:rPr>
        <w:t xml:space="preserve"> da área, para que o risco disso acontecer seja o menor possível</w:t>
      </w:r>
      <w:r w:rsidR="00F06380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55878" w:rsidRP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A3A05" w:rsidRPr="00AA3A05" w:rsidRDefault="00AA3A05" w:rsidP="00AA3A05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Problema com </w:t>
      </w:r>
      <w:r w:rsidR="00655878">
        <w:rPr>
          <w:rFonts w:ascii="Arial" w:hAnsi="Arial" w:cs="Arial"/>
          <w:b/>
          <w:color w:val="000000" w:themeColor="text1"/>
          <w:sz w:val="24"/>
          <w:szCs w:val="24"/>
        </w:rPr>
        <w:t xml:space="preserve">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software:</w:t>
      </w:r>
    </w:p>
    <w:p w:rsidR="00AA3A05" w:rsidRPr="00AA3A05" w:rsidRDefault="00AA3A05" w:rsidP="00AA3A05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AA3A0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da linguagem C++.</w:t>
      </w:r>
    </w:p>
    <w:p w:rsidR="00AA3A05" w:rsidRDefault="00AA3A05" w:rsidP="00AA3A05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O gerente do projeto deverá realizar mini cursos para a equipe;</w:t>
      </w:r>
    </w:p>
    <w:p w:rsidR="00E35F14" w:rsidRDefault="00E35F14" w:rsidP="00E35F14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Utilização de técnicas de programação inadequadas.</w:t>
      </w:r>
    </w:p>
    <w:p w:rsidR="00E35F14" w:rsidRDefault="00E35F14" w:rsidP="00E35F14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6741D4">
        <w:rPr>
          <w:rFonts w:ascii="Arial" w:hAnsi="Arial" w:cs="Arial"/>
          <w:color w:val="000000" w:themeColor="text1"/>
          <w:sz w:val="24"/>
          <w:szCs w:val="24"/>
        </w:rPr>
        <w:t xml:space="preserve"> Antes da etapa de desenvolvimento de software, cabe ao gerente reunir a equipe e discutir técnicas de programação, principalmente as referentes aos estilo de código (muito importante quando se desenvolve códigos em equipes).</w:t>
      </w:r>
      <w:r w:rsidR="00A44AE4">
        <w:rPr>
          <w:rFonts w:ascii="Arial" w:hAnsi="Arial" w:cs="Arial"/>
          <w:color w:val="000000" w:themeColor="text1"/>
          <w:sz w:val="24"/>
          <w:szCs w:val="24"/>
        </w:rPr>
        <w:t xml:space="preserve"> Também é de responsabilidade do gerente realizar verificações do código de programação e corrigir qualquer falha quando existente;</w:t>
      </w:r>
    </w:p>
    <w:p w:rsidR="00B50FF0" w:rsidRDefault="005C3AB8" w:rsidP="00B50FF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Danificação ou falta dos equipamentos </w:t>
      </w:r>
      <w:r w:rsidR="006770DC">
        <w:rPr>
          <w:rFonts w:ascii="Arial" w:hAnsi="Arial" w:cs="Arial"/>
          <w:color w:val="000000" w:themeColor="text1"/>
          <w:sz w:val="24"/>
          <w:szCs w:val="24"/>
        </w:rPr>
        <w:t xml:space="preserve">necessários </w:t>
      </w:r>
      <w:r>
        <w:rPr>
          <w:rFonts w:ascii="Arial" w:hAnsi="Arial" w:cs="Arial"/>
          <w:color w:val="000000" w:themeColor="text1"/>
          <w:sz w:val="24"/>
          <w:szCs w:val="24"/>
        </w:rPr>
        <w:t>para o desenvolvimento.</w:t>
      </w:r>
    </w:p>
    <w:p w:rsidR="005C3AB8" w:rsidRDefault="005C3AB8" w:rsidP="005C3AB8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7664E">
        <w:rPr>
          <w:rFonts w:ascii="Arial" w:hAnsi="Arial" w:cs="Arial"/>
          <w:color w:val="000000" w:themeColor="text1"/>
          <w:sz w:val="24"/>
          <w:szCs w:val="24"/>
        </w:rPr>
        <w:t>Necessidade do uso dos laboratórios disponibilizados pela própria Instituição e aumento dos custos do projeto;</w:t>
      </w:r>
    </w:p>
    <w:p w:rsidR="00655878" w:rsidRDefault="00655878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412E42" w:rsidRPr="00655878" w:rsidRDefault="00412E42" w:rsidP="0065587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55878" w:rsidRPr="00A914CF" w:rsidRDefault="00655878" w:rsidP="00655878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 com os prazos:</w:t>
      </w:r>
    </w:p>
    <w:p w:rsidR="00A914CF" w:rsidRDefault="00A914CF" w:rsidP="00A914C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Não cumprimento dos prazos estabelecidos pelo gerente do projeto.</w:t>
      </w:r>
    </w:p>
    <w:p w:rsidR="00A914CF" w:rsidRDefault="00A914CF" w:rsidP="00A914C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B0110" w:rsidRPr="003B0110">
        <w:rPr>
          <w:rFonts w:ascii="Arial" w:hAnsi="Arial" w:cs="Arial"/>
          <w:color w:val="000000" w:themeColor="text1"/>
          <w:sz w:val="24"/>
          <w:szCs w:val="24"/>
        </w:rPr>
        <w:t>Pode inviabilizar o projeto caso ocorra numa fase essencial. Caso ocorra, o remanejamento de tarefas e pessoas deve ser feito o mais rápido possível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D069A7" w:rsidRDefault="00D069A7" w:rsidP="00D069A7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>Problemas com prazos</w:t>
      </w:r>
      <w:r w:rsidR="00CE4DD4">
        <w:rPr>
          <w:rFonts w:ascii="Arial" w:hAnsi="Arial" w:cs="Arial"/>
          <w:color w:val="000000" w:themeColor="text1"/>
          <w:sz w:val="24"/>
          <w:szCs w:val="24"/>
        </w:rPr>
        <w:t xml:space="preserve"> de entrega</w:t>
      </w:r>
      <w:r w:rsidR="00244C46">
        <w:rPr>
          <w:rFonts w:ascii="Arial" w:hAnsi="Arial" w:cs="Arial"/>
          <w:color w:val="000000" w:themeColor="text1"/>
          <w:sz w:val="24"/>
          <w:szCs w:val="24"/>
        </w:rPr>
        <w:t xml:space="preserve"> de componentes encomendados que interrompam o andamento do projeto.</w:t>
      </w:r>
    </w:p>
    <w:p w:rsidR="00244C46" w:rsidRDefault="00244C46" w:rsidP="00244C4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</w:t>
      </w:r>
      <w:r w:rsidR="006E33FC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CD15FC">
        <w:rPr>
          <w:rFonts w:ascii="Arial" w:hAnsi="Arial" w:cs="Arial"/>
          <w:color w:val="000000" w:themeColor="text1"/>
          <w:sz w:val="24"/>
          <w:szCs w:val="24"/>
        </w:rPr>
        <w:t>Encomendas devem ser feitas antecipadamente e sempre considerand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 a necessidade de peças extras;</w:t>
      </w:r>
    </w:p>
    <w:p w:rsidR="00005DD6" w:rsidRPr="00005DD6" w:rsidRDefault="00005DD6" w:rsidP="00005DD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05DD6" w:rsidRPr="00005DD6" w:rsidRDefault="00005DD6" w:rsidP="00005DD6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Problemas com a equipe: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Pr="00005D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Falhas na escolha da tecnologia do projeto.</w:t>
      </w:r>
    </w:p>
    <w:p w:rsidR="00005DD6" w:rsidRPr="00005DD6" w:rsidRDefault="00005DD6" w:rsidP="00005DD6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Mitigação: </w:t>
      </w:r>
      <w:r>
        <w:rPr>
          <w:rFonts w:ascii="Arial" w:hAnsi="Arial" w:cs="Arial"/>
          <w:color w:val="000000" w:themeColor="text1"/>
          <w:sz w:val="24"/>
          <w:szCs w:val="24"/>
        </w:rPr>
        <w:t>Pode atrasar o projeto se ocorrer. O gerente da equipe, neste caso, deverá se responsabilizar por adquirir as novas tecnologias ne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cessárias o mais breve possível;</w:t>
      </w:r>
    </w:p>
    <w:p w:rsidR="00005DD6" w:rsidRPr="00005DD6" w:rsidRDefault="00005DD6" w:rsidP="00005DD6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Risco:</w:t>
      </w:r>
      <w:r w:rsidR="007D168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D1687">
        <w:rPr>
          <w:rFonts w:ascii="Arial" w:hAnsi="Arial" w:cs="Arial"/>
          <w:color w:val="000000" w:themeColor="text1"/>
          <w:sz w:val="24"/>
          <w:szCs w:val="24"/>
        </w:rPr>
        <w:t>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ificuldade de alianças internas.</w:t>
      </w:r>
    </w:p>
    <w:p w:rsidR="00005DD6" w:rsidRDefault="00005DD6" w:rsidP="00152F6E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 w:rsidR="00830E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4504C">
        <w:rPr>
          <w:rFonts w:ascii="Arial" w:hAnsi="Arial" w:cs="Arial"/>
          <w:color w:val="000000" w:themeColor="text1"/>
          <w:sz w:val="24"/>
          <w:szCs w:val="24"/>
        </w:rPr>
        <w:t>Pode afetar por completo o andamento do projeto. Cabe ao gerente do mesmo trabalhar para que toda a equipe trabalhe em conjunto, sempre utilizando-se das melhores qualidades e preocupand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o-se com o bem-estar de cada um;</w:t>
      </w:r>
    </w:p>
    <w:p w:rsidR="00AE31BF" w:rsidRDefault="00AE31BF" w:rsidP="00AE31BF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Desistência de um membro da equ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ipe.</w:t>
      </w:r>
    </w:p>
    <w:p w:rsidR="00AE31BF" w:rsidRDefault="00AE31BF" w:rsidP="00AE31BF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D4712">
        <w:rPr>
          <w:rFonts w:ascii="Arial" w:hAnsi="Arial" w:cs="Arial"/>
          <w:color w:val="000000" w:themeColor="text1"/>
          <w:sz w:val="24"/>
          <w:szCs w:val="24"/>
        </w:rPr>
        <w:t>A equipe (restante) precisa saber contornar este problema. Cabe ao gerente do projeto replanejar e redistribuir as atividades, bem como manter a calma na equipe, para que tal risco não ocorra</w:t>
      </w:r>
      <w:r w:rsidR="00BA0E5C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014D90" w:rsidRDefault="00014D90" w:rsidP="00014D90">
      <w:pPr>
        <w:pStyle w:val="ListParagraph"/>
        <w:numPr>
          <w:ilvl w:val="1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  <w:r>
        <w:rPr>
          <w:rFonts w:ascii="Arial" w:hAnsi="Arial" w:cs="Arial"/>
          <w:color w:val="000000" w:themeColor="text1"/>
          <w:sz w:val="24"/>
          <w:szCs w:val="24"/>
        </w:rPr>
        <w:t>Falta de conhecimento técnico sobre o tema do projeto.</w:t>
      </w:r>
    </w:p>
    <w:p w:rsidR="00014D90" w:rsidRPr="007D1687" w:rsidRDefault="00014D90" w:rsidP="00014D90">
      <w:pPr>
        <w:pStyle w:val="ListParagraph"/>
        <w:numPr>
          <w:ilvl w:val="2"/>
          <w:numId w:val="2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Mitigação: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42D1A">
        <w:rPr>
          <w:rFonts w:ascii="Arial" w:hAnsi="Arial" w:cs="Arial"/>
          <w:color w:val="000000" w:themeColor="text1"/>
          <w:sz w:val="24"/>
          <w:szCs w:val="24"/>
        </w:rPr>
        <w:t xml:space="preserve">A equipe deve procurar ler sobre o assunto antes mesmo do início do projeto. O gerente, principalmente, deve </w:t>
      </w:r>
      <w:r w:rsidR="009E5C54">
        <w:rPr>
          <w:rFonts w:ascii="Arial" w:hAnsi="Arial" w:cs="Arial"/>
          <w:color w:val="000000" w:themeColor="text1"/>
          <w:sz w:val="24"/>
          <w:szCs w:val="24"/>
        </w:rPr>
        <w:t>apresentar conhecimento técnico sobre todo o assunto.</w:t>
      </w:r>
    </w:p>
    <w:p w:rsidR="007D1687" w:rsidRPr="007D1687" w:rsidRDefault="007D1687" w:rsidP="007D1687">
      <w:pPr>
        <w:pStyle w:val="ListParagraph"/>
        <w:ind w:left="92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0" w:name="_Toc437354851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Resumo do cronograma de marcos</w:t>
      </w:r>
      <w:bookmarkEnd w:id="10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D6A1B" w:rsidTr="00C27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Principais Fases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Datas</w:t>
            </w:r>
          </w:p>
        </w:tc>
        <w:tc>
          <w:tcPr>
            <w:tcW w:w="2877" w:type="dxa"/>
          </w:tcPr>
          <w:p w:rsidR="00BD6A1B" w:rsidRPr="00776C27" w:rsidRDefault="00BD6A1B" w:rsidP="00776C2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76C27">
              <w:rPr>
                <w:rFonts w:ascii="Arial" w:hAnsi="Arial" w:cs="Arial"/>
                <w:sz w:val="24"/>
                <w:szCs w:val="24"/>
              </w:rPr>
              <w:t>Custos</w:t>
            </w:r>
          </w:p>
        </w:tc>
      </w:tr>
      <w:tr w:rsidR="00BD6A1B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Pr="005808FE" w:rsidRDefault="00D3299E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de kickoff do Projeto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29/02/2016</w:t>
            </w:r>
          </w:p>
        </w:tc>
        <w:tc>
          <w:tcPr>
            <w:tcW w:w="2877" w:type="dxa"/>
          </w:tcPr>
          <w:p w:rsidR="00BD6A1B" w:rsidRPr="005808FE" w:rsidRDefault="005808FE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808FE">
              <w:rPr>
                <w:rFonts w:ascii="Arial" w:hAnsi="Arial" w:cs="Arial"/>
                <w:sz w:val="24"/>
                <w:szCs w:val="24"/>
              </w:rPr>
              <w:t>R$</w:t>
            </w:r>
            <w:r>
              <w:rPr>
                <w:rFonts w:ascii="Arial" w:hAnsi="Arial" w:cs="Arial"/>
                <w:sz w:val="24"/>
                <w:szCs w:val="24"/>
              </w:rPr>
              <w:t xml:space="preserve"> -,00</w:t>
            </w:r>
          </w:p>
        </w:tc>
      </w:tr>
      <w:tr w:rsidR="00966724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966724" w:rsidRDefault="00966724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do Termo de Abertura de Projeto</w:t>
            </w:r>
          </w:p>
        </w:tc>
        <w:tc>
          <w:tcPr>
            <w:tcW w:w="2877" w:type="dxa"/>
          </w:tcPr>
          <w:p w:rsidR="00966724" w:rsidRPr="005808FE" w:rsidRDefault="00966724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18/03/2016</w:t>
            </w:r>
          </w:p>
        </w:tc>
        <w:tc>
          <w:tcPr>
            <w:tcW w:w="2877" w:type="dxa"/>
          </w:tcPr>
          <w:p w:rsidR="00966724" w:rsidRPr="005808FE" w:rsidRDefault="00966724" w:rsidP="0079230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03191A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03191A" w:rsidRDefault="00DD01A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fase de planejamento do Projeto</w:t>
            </w:r>
          </w:p>
        </w:tc>
        <w:tc>
          <w:tcPr>
            <w:tcW w:w="2877" w:type="dxa"/>
          </w:tcPr>
          <w:p w:rsidR="0003191A" w:rsidRPr="005808FE" w:rsidRDefault="006D6BD9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01/04/2016</w:t>
            </w:r>
          </w:p>
        </w:tc>
        <w:tc>
          <w:tcPr>
            <w:tcW w:w="2877" w:type="dxa"/>
          </w:tcPr>
          <w:p w:rsidR="0003191A" w:rsidRPr="005808FE" w:rsidRDefault="006D6BD9" w:rsidP="0079230E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="0079230E">
              <w:rPr>
                <w:rFonts w:ascii="Arial" w:hAnsi="Arial" w:cs="Arial"/>
                <w:sz w:val="24"/>
                <w:szCs w:val="24"/>
              </w:rPr>
              <w:t>2.000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</w:tr>
      <w:tr w:rsidR="00C270C2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1 / 4 do projeto</w:t>
            </w:r>
          </w:p>
        </w:tc>
        <w:tc>
          <w:tcPr>
            <w:tcW w:w="2877" w:type="dxa"/>
          </w:tcPr>
          <w:p w:rsidR="00C270C2" w:rsidRPr="005808FE" w:rsidRDefault="006B78BE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382C48">
              <w:rPr>
                <w:rFonts w:ascii="Arial" w:hAnsi="Arial" w:cs="Arial"/>
                <w:sz w:val="24"/>
                <w:szCs w:val="24"/>
              </w:rPr>
              <w:t>/04/2016</w:t>
            </w:r>
          </w:p>
        </w:tc>
        <w:tc>
          <w:tcPr>
            <w:tcW w:w="2877" w:type="dxa"/>
          </w:tcPr>
          <w:p w:rsidR="00C270C2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6229">
              <w:rPr>
                <w:rFonts w:ascii="Arial" w:hAnsi="Arial" w:cs="Arial"/>
                <w:sz w:val="24"/>
                <w:szCs w:val="24"/>
              </w:rPr>
              <w:t>2.</w:t>
            </w:r>
            <w:r w:rsidR="002A26F4">
              <w:rPr>
                <w:rFonts w:ascii="Arial" w:hAnsi="Arial" w:cs="Arial"/>
                <w:sz w:val="24"/>
                <w:szCs w:val="24"/>
              </w:rPr>
              <w:t>170,00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2 / 4 do projeto</w:t>
            </w:r>
          </w:p>
        </w:tc>
        <w:tc>
          <w:tcPr>
            <w:tcW w:w="2877" w:type="dxa"/>
          </w:tcPr>
          <w:p w:rsidR="00226FF9" w:rsidRPr="005808FE" w:rsidRDefault="00382C48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13/05/2016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6243">
              <w:rPr>
                <w:rFonts w:ascii="Arial" w:hAnsi="Arial" w:cs="Arial"/>
                <w:sz w:val="24"/>
                <w:szCs w:val="24"/>
              </w:rPr>
              <w:t>4.</w:t>
            </w:r>
            <w:r w:rsidR="002A26F4">
              <w:rPr>
                <w:rFonts w:ascii="Arial" w:hAnsi="Arial" w:cs="Arial"/>
                <w:sz w:val="24"/>
                <w:szCs w:val="24"/>
              </w:rPr>
              <w:t>130,00</w:t>
            </w:r>
          </w:p>
        </w:tc>
      </w:tr>
      <w:tr w:rsidR="00226FF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3 / 4 do projeto</w:t>
            </w:r>
          </w:p>
        </w:tc>
        <w:tc>
          <w:tcPr>
            <w:tcW w:w="2877" w:type="dxa"/>
          </w:tcPr>
          <w:p w:rsidR="00226FF9" w:rsidRPr="005808FE" w:rsidRDefault="006E1446" w:rsidP="006E144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  <w:r w:rsidR="00382C48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382C48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E20">
              <w:rPr>
                <w:rFonts w:ascii="Arial" w:hAnsi="Arial" w:cs="Arial"/>
                <w:sz w:val="24"/>
                <w:szCs w:val="24"/>
              </w:rPr>
              <w:t>3.</w:t>
            </w:r>
            <w:r w:rsidR="002A26F4">
              <w:rPr>
                <w:rFonts w:ascii="Arial" w:hAnsi="Arial" w:cs="Arial"/>
                <w:sz w:val="24"/>
                <w:szCs w:val="24"/>
              </w:rPr>
              <w:t>200,00</w:t>
            </w:r>
          </w:p>
        </w:tc>
      </w:tr>
      <w:tr w:rsidR="00226FF9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226FF9" w:rsidRDefault="00226FF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da etapa 4 / 4 do projeto</w:t>
            </w:r>
          </w:p>
        </w:tc>
        <w:tc>
          <w:tcPr>
            <w:tcW w:w="2877" w:type="dxa"/>
          </w:tcPr>
          <w:p w:rsidR="00226FF9" w:rsidRPr="005808FE" w:rsidRDefault="00382C48" w:rsidP="006E144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6E1446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226FF9" w:rsidRPr="005808FE" w:rsidRDefault="004758FC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</w:t>
            </w:r>
            <w:r w:rsidR="002A26F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904BF">
              <w:rPr>
                <w:rFonts w:ascii="Arial" w:hAnsi="Arial" w:cs="Arial"/>
                <w:sz w:val="24"/>
                <w:szCs w:val="24"/>
              </w:rPr>
              <w:t>2.00</w:t>
            </w:r>
            <w:r w:rsidR="002A26F4">
              <w:rPr>
                <w:rFonts w:ascii="Arial" w:hAnsi="Arial" w:cs="Arial"/>
                <w:sz w:val="24"/>
                <w:szCs w:val="24"/>
              </w:rPr>
              <w:t>0,00</w:t>
            </w:r>
          </w:p>
        </w:tc>
      </w:tr>
      <w:tr w:rsidR="00F127D9" w:rsidTr="00C27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F127D9" w:rsidRDefault="00F127D9" w:rsidP="00226FF9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Resultados</w:t>
            </w:r>
          </w:p>
        </w:tc>
        <w:tc>
          <w:tcPr>
            <w:tcW w:w="2877" w:type="dxa"/>
          </w:tcPr>
          <w:p w:rsidR="00F127D9" w:rsidRPr="005808FE" w:rsidRDefault="0027020F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F127D9">
              <w:rPr>
                <w:rFonts w:ascii="Arial" w:hAnsi="Arial" w:cs="Arial"/>
                <w:sz w:val="24"/>
                <w:szCs w:val="24"/>
              </w:rPr>
              <w:t>/06/2016</w:t>
            </w:r>
          </w:p>
        </w:tc>
        <w:tc>
          <w:tcPr>
            <w:tcW w:w="2877" w:type="dxa"/>
          </w:tcPr>
          <w:p w:rsidR="00F127D9" w:rsidRPr="005808FE" w:rsidRDefault="00F127D9" w:rsidP="00776C2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  <w:tr w:rsidR="00D3299E" w:rsidTr="00C27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:rsidR="00D3299E" w:rsidRDefault="00744F9F" w:rsidP="00D3299E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Encerramento do Projeto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07/07/2016</w:t>
            </w:r>
          </w:p>
        </w:tc>
        <w:tc>
          <w:tcPr>
            <w:tcW w:w="2877" w:type="dxa"/>
          </w:tcPr>
          <w:p w:rsidR="00D3299E" w:rsidRPr="005808FE" w:rsidRDefault="00744F9F" w:rsidP="00776C2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-,00</w:t>
            </w:r>
          </w:p>
        </w:tc>
      </w:tr>
    </w:tbl>
    <w:p w:rsidR="002F2BBC" w:rsidRDefault="002F2BBC" w:rsidP="00DD01AF">
      <w:pPr>
        <w:rPr>
          <w:rFonts w:ascii="Arial" w:hAnsi="Arial" w:cs="Arial"/>
          <w:sz w:val="24"/>
          <w:szCs w:val="24"/>
        </w:rPr>
      </w:pPr>
    </w:p>
    <w:p w:rsidR="007D1687" w:rsidRPr="00DD01AF" w:rsidRDefault="007D1687" w:rsidP="00DD01AF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1" w:name="_Toc437354852"/>
      <w:r w:rsidRPr="004802B0">
        <w:rPr>
          <w:rFonts w:ascii="Arial" w:hAnsi="Arial" w:cs="Arial"/>
          <w:color w:val="9D3511"/>
          <w:sz w:val="32"/>
          <w:szCs w:val="32"/>
        </w:rPr>
        <w:t>Resumo do orçamento</w:t>
      </w:r>
      <w:bookmarkEnd w:id="11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2F2BBC" w:rsidP="00A62E00">
      <w:pPr>
        <w:ind w:left="567" w:firstLine="153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Está previsto um o</w:t>
      </w:r>
      <w:r w:rsidR="00DF6941" w:rsidRPr="004802B0">
        <w:rPr>
          <w:rFonts w:ascii="Arial" w:hAnsi="Arial" w:cs="Arial"/>
          <w:sz w:val="24"/>
          <w:szCs w:val="24"/>
        </w:rPr>
        <w:t>rçamento de R$</w:t>
      </w:r>
      <w:r w:rsidR="00603269" w:rsidRPr="004802B0">
        <w:rPr>
          <w:rFonts w:ascii="Arial" w:hAnsi="Arial" w:cs="Arial"/>
          <w:sz w:val="24"/>
          <w:szCs w:val="24"/>
        </w:rPr>
        <w:t xml:space="preserve"> </w:t>
      </w:r>
      <w:r w:rsidR="00C4524F">
        <w:rPr>
          <w:rFonts w:ascii="Arial" w:hAnsi="Arial" w:cs="Arial"/>
          <w:sz w:val="24"/>
          <w:szCs w:val="24"/>
        </w:rPr>
        <w:t>1</w:t>
      </w:r>
      <w:r w:rsidR="009634FA">
        <w:rPr>
          <w:rFonts w:ascii="Arial" w:hAnsi="Arial" w:cs="Arial"/>
          <w:sz w:val="24"/>
          <w:szCs w:val="24"/>
        </w:rPr>
        <w:t>3</w:t>
      </w:r>
      <w:r w:rsidR="00C4524F">
        <w:rPr>
          <w:rFonts w:ascii="Arial" w:hAnsi="Arial" w:cs="Arial"/>
          <w:sz w:val="24"/>
          <w:szCs w:val="24"/>
        </w:rPr>
        <w:t>.</w:t>
      </w:r>
      <w:r w:rsidR="00603269" w:rsidRPr="004802B0">
        <w:rPr>
          <w:rFonts w:ascii="Arial" w:hAnsi="Arial" w:cs="Arial"/>
          <w:sz w:val="24"/>
          <w:szCs w:val="24"/>
        </w:rPr>
        <w:t>65</w:t>
      </w:r>
      <w:r w:rsidR="00616105" w:rsidRPr="004802B0">
        <w:rPr>
          <w:rFonts w:ascii="Arial" w:hAnsi="Arial" w:cs="Arial"/>
          <w:sz w:val="24"/>
          <w:szCs w:val="24"/>
        </w:rPr>
        <w:t>0,00</w:t>
      </w:r>
      <w:r w:rsidR="00DF6941" w:rsidRPr="004802B0">
        <w:rPr>
          <w:rFonts w:ascii="Arial" w:hAnsi="Arial" w:cs="Arial"/>
          <w:sz w:val="24"/>
          <w:szCs w:val="24"/>
        </w:rPr>
        <w:t xml:space="preserve"> </w:t>
      </w:r>
      <w:r w:rsidR="005A1736">
        <w:rPr>
          <w:rFonts w:ascii="Arial" w:hAnsi="Arial" w:cs="Arial"/>
          <w:sz w:val="24"/>
          <w:szCs w:val="24"/>
        </w:rPr>
        <w:t xml:space="preserve">(treze mil seiscentos e cinquenta reais) </w:t>
      </w:r>
      <w:r w:rsidR="00DF6941" w:rsidRPr="004802B0">
        <w:rPr>
          <w:rFonts w:ascii="Arial" w:hAnsi="Arial" w:cs="Arial"/>
          <w:sz w:val="24"/>
          <w:szCs w:val="24"/>
        </w:rPr>
        <w:t>para o P</w:t>
      </w:r>
      <w:r w:rsidR="00141400" w:rsidRPr="004802B0">
        <w:rPr>
          <w:rFonts w:ascii="Arial" w:hAnsi="Arial" w:cs="Arial"/>
          <w:sz w:val="24"/>
          <w:szCs w:val="24"/>
        </w:rPr>
        <w:t>rojeto.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R$ 200,00 – Confecção do Invólucro</w:t>
      </w:r>
    </w:p>
    <w:p w:rsidR="00603269" w:rsidRPr="004802B0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R$ 300,00 – Construção do Hardware</w:t>
      </w:r>
    </w:p>
    <w:p w:rsidR="00603269" w:rsidRDefault="00603269" w:rsidP="0060326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R$ 150,00 – Reserva de </w:t>
      </w:r>
      <w:r w:rsidR="009A2F74" w:rsidRPr="004802B0">
        <w:rPr>
          <w:rFonts w:ascii="Arial" w:hAnsi="Arial" w:cs="Arial"/>
          <w:sz w:val="24"/>
          <w:szCs w:val="24"/>
        </w:rPr>
        <w:t>C</w:t>
      </w:r>
      <w:r w:rsidRPr="004802B0">
        <w:rPr>
          <w:rFonts w:ascii="Arial" w:hAnsi="Arial" w:cs="Arial"/>
          <w:sz w:val="24"/>
          <w:szCs w:val="24"/>
        </w:rPr>
        <w:t>ontingência</w:t>
      </w:r>
    </w:p>
    <w:p w:rsidR="00A62E00" w:rsidRDefault="008430EB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 orçamento reservado para os cust</w:t>
      </w:r>
      <w:r w:rsidR="008B28DD">
        <w:rPr>
          <w:rFonts w:ascii="Arial" w:hAnsi="Arial" w:cs="Arial"/>
          <w:sz w:val="24"/>
          <w:szCs w:val="24"/>
        </w:rPr>
        <w:t xml:space="preserve">os materiais, existem os custos </w:t>
      </w:r>
      <w:r>
        <w:rPr>
          <w:rFonts w:ascii="Arial" w:hAnsi="Arial" w:cs="Arial"/>
          <w:sz w:val="24"/>
          <w:szCs w:val="24"/>
        </w:rPr>
        <w:t xml:space="preserve">humanos. A equipe conta com dois integrantes, e está estimado que ambos </w:t>
      </w:r>
      <w:r w:rsidR="00EE63B1">
        <w:rPr>
          <w:rFonts w:ascii="Arial" w:hAnsi="Arial" w:cs="Arial"/>
          <w:sz w:val="24"/>
          <w:szCs w:val="24"/>
        </w:rPr>
        <w:t xml:space="preserve">trabalharão </w:t>
      </w:r>
      <w:r w:rsidR="00245BA2">
        <w:rPr>
          <w:rFonts w:ascii="Arial" w:hAnsi="Arial" w:cs="Arial"/>
          <w:sz w:val="24"/>
          <w:szCs w:val="24"/>
        </w:rPr>
        <w:t xml:space="preserve">cerca de 8 </w:t>
      </w:r>
      <w:r w:rsidR="005A1736">
        <w:rPr>
          <w:rFonts w:ascii="Arial" w:hAnsi="Arial" w:cs="Arial"/>
          <w:sz w:val="24"/>
          <w:szCs w:val="24"/>
        </w:rPr>
        <w:t xml:space="preserve">(oito) </w:t>
      </w:r>
      <w:r w:rsidR="00245BA2">
        <w:rPr>
          <w:rFonts w:ascii="Arial" w:hAnsi="Arial" w:cs="Arial"/>
          <w:sz w:val="24"/>
          <w:szCs w:val="24"/>
        </w:rPr>
        <w:t>horas semanais durante todo o cronograma do projeto.</w:t>
      </w:r>
      <w:r w:rsidR="006E7E84">
        <w:rPr>
          <w:rFonts w:ascii="Arial" w:hAnsi="Arial" w:cs="Arial"/>
          <w:sz w:val="24"/>
          <w:szCs w:val="24"/>
        </w:rPr>
        <w:t xml:space="preserve"> </w:t>
      </w:r>
      <w:r w:rsidR="00720430">
        <w:rPr>
          <w:rFonts w:ascii="Arial" w:hAnsi="Arial" w:cs="Arial"/>
          <w:sz w:val="24"/>
          <w:szCs w:val="24"/>
        </w:rPr>
        <w:t>Para o gerente, o custo da hora trabalhada é de R$ 75,00</w:t>
      </w:r>
      <w:r w:rsidR="005A1736">
        <w:rPr>
          <w:rFonts w:ascii="Arial" w:hAnsi="Arial" w:cs="Arial"/>
          <w:sz w:val="24"/>
          <w:szCs w:val="24"/>
        </w:rPr>
        <w:t xml:space="preserve"> (setenta e cinco reais)</w:t>
      </w:r>
      <w:r w:rsidR="008C7799">
        <w:rPr>
          <w:rFonts w:ascii="Arial" w:hAnsi="Arial" w:cs="Arial"/>
          <w:sz w:val="24"/>
          <w:szCs w:val="24"/>
        </w:rPr>
        <w:t>, já para os colaboradores este valor é de R$ 50,00</w:t>
      </w:r>
      <w:r w:rsidR="005A1736">
        <w:rPr>
          <w:rFonts w:ascii="Arial" w:hAnsi="Arial" w:cs="Arial"/>
          <w:sz w:val="24"/>
          <w:szCs w:val="24"/>
        </w:rPr>
        <w:t xml:space="preserve"> (cinquenta reais)</w:t>
      </w:r>
      <w:r w:rsidR="00A62E00">
        <w:rPr>
          <w:rFonts w:ascii="Arial" w:hAnsi="Arial" w:cs="Arial"/>
          <w:sz w:val="24"/>
          <w:szCs w:val="24"/>
        </w:rPr>
        <w:t xml:space="preserve">. </w:t>
      </w:r>
      <w:r w:rsidR="00AA5BBB">
        <w:rPr>
          <w:rFonts w:ascii="Arial" w:hAnsi="Arial" w:cs="Arial"/>
          <w:sz w:val="24"/>
          <w:szCs w:val="24"/>
        </w:rPr>
        <w:t xml:space="preserve">Desta forma, o custo total de recursos humanos é de aproximadamente R$ </w:t>
      </w:r>
      <w:r w:rsidR="009B7804">
        <w:rPr>
          <w:rFonts w:ascii="Arial" w:hAnsi="Arial" w:cs="Arial"/>
          <w:sz w:val="24"/>
          <w:szCs w:val="24"/>
        </w:rPr>
        <w:t>1</w:t>
      </w:r>
      <w:r w:rsidR="005415D9">
        <w:rPr>
          <w:rFonts w:ascii="Arial" w:hAnsi="Arial" w:cs="Arial"/>
          <w:sz w:val="24"/>
          <w:szCs w:val="24"/>
        </w:rPr>
        <w:t>3</w:t>
      </w:r>
      <w:r w:rsidR="009B7804">
        <w:rPr>
          <w:rFonts w:ascii="Arial" w:hAnsi="Arial" w:cs="Arial"/>
          <w:sz w:val="24"/>
          <w:szCs w:val="24"/>
        </w:rPr>
        <w:t>.000,00</w:t>
      </w:r>
      <w:r w:rsidR="005A1736">
        <w:rPr>
          <w:rFonts w:ascii="Arial" w:hAnsi="Arial" w:cs="Arial"/>
          <w:sz w:val="24"/>
          <w:szCs w:val="24"/>
        </w:rPr>
        <w:t xml:space="preserve"> (treze mil reais)</w:t>
      </w:r>
      <w:r w:rsidR="00AF6AA4">
        <w:rPr>
          <w:rFonts w:ascii="Arial" w:hAnsi="Arial" w:cs="Arial"/>
          <w:sz w:val="24"/>
          <w:szCs w:val="24"/>
        </w:rPr>
        <w:t>.</w:t>
      </w:r>
    </w:p>
    <w:p w:rsidR="007D1687" w:rsidRPr="008430EB" w:rsidRDefault="007D1687" w:rsidP="008F3F9D">
      <w:pPr>
        <w:spacing w:after="100" w:afterAutospacing="1"/>
        <w:ind w:left="360" w:firstLine="360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2" w:name="_Toc437354853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Requisitos para aprovação 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2"/>
    </w:p>
    <w:p w:rsidR="009E2C30" w:rsidRPr="004802B0" w:rsidRDefault="009E2C30" w:rsidP="009E2C30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1951A2" w:rsidRDefault="001951A2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PCB confeccionada pela própria equipe;</w:t>
      </w:r>
    </w:p>
    <w:p w:rsidR="00CF7815" w:rsidRDefault="006B7BCC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Software com uma interface gráfica simples e funcional</w:t>
      </w:r>
      <w:r w:rsidR="00BE3C7A" w:rsidRPr="004802B0">
        <w:rPr>
          <w:rFonts w:ascii="Arial" w:hAnsi="Arial" w:cs="Arial"/>
          <w:sz w:val="24"/>
          <w:szCs w:val="24"/>
        </w:rPr>
        <w:t xml:space="preserve"> (atingir no mínimo os requisitos de alto nível do projeto)</w:t>
      </w:r>
      <w:r w:rsidR="004369C3" w:rsidRPr="004802B0">
        <w:rPr>
          <w:rFonts w:ascii="Arial" w:hAnsi="Arial" w:cs="Arial"/>
          <w:sz w:val="24"/>
          <w:szCs w:val="24"/>
        </w:rPr>
        <w:t>;</w:t>
      </w:r>
    </w:p>
    <w:p w:rsidR="00A13BE6" w:rsidRPr="004802B0" w:rsidRDefault="00A13BE6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Aplicativo </w:t>
      </w:r>
      <w:r>
        <w:rPr>
          <w:rFonts w:ascii="Arial" w:hAnsi="Arial" w:cs="Arial"/>
          <w:i/>
          <w:sz w:val="24"/>
          <w:szCs w:val="24"/>
        </w:rPr>
        <w:t>Android</w:t>
      </w:r>
      <w:r>
        <w:rPr>
          <w:rFonts w:ascii="Arial" w:hAnsi="Arial" w:cs="Arial"/>
          <w:sz w:val="24"/>
          <w:szCs w:val="24"/>
        </w:rPr>
        <w:t xml:space="preserve"> sendo capaz de se conectar com o dispositivo e realizar as funções desejadas já descritas neste documento;</w:t>
      </w:r>
    </w:p>
    <w:p w:rsidR="004369C3" w:rsidRDefault="004369C3" w:rsidP="00CF7815">
      <w:pPr>
        <w:pStyle w:val="ListParagraph"/>
        <w:numPr>
          <w:ilvl w:val="0"/>
          <w:numId w:val="24"/>
        </w:numPr>
        <w:ind w:left="1134" w:hanging="567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Conectividade entre Hardware e Software completamente funcional;</w:t>
      </w:r>
    </w:p>
    <w:p w:rsidR="007D1687" w:rsidRPr="004802B0" w:rsidRDefault="007D1687" w:rsidP="007D1687">
      <w:pPr>
        <w:pStyle w:val="ListParagraph"/>
        <w:ind w:left="1134"/>
        <w:jc w:val="both"/>
        <w:rPr>
          <w:rFonts w:ascii="Arial" w:hAnsi="Arial" w:cs="Arial"/>
          <w:sz w:val="24"/>
          <w:szCs w:val="24"/>
        </w:rPr>
      </w:pPr>
    </w:p>
    <w:p w:rsidR="002F2BBC" w:rsidRPr="004802B0" w:rsidRDefault="00DF6941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3" w:name="_Toc437354854"/>
      <w:r w:rsidRPr="004802B0">
        <w:rPr>
          <w:rFonts w:ascii="Arial" w:hAnsi="Arial" w:cs="Arial"/>
          <w:color w:val="9D3511"/>
          <w:sz w:val="32"/>
          <w:szCs w:val="32"/>
        </w:rPr>
        <w:t xml:space="preserve">Gerente 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e </w:t>
      </w:r>
      <w:r w:rsidR="009B072E">
        <w:rPr>
          <w:rFonts w:ascii="Arial" w:hAnsi="Arial" w:cs="Arial"/>
          <w:color w:val="9D3511"/>
          <w:sz w:val="32"/>
          <w:szCs w:val="32"/>
        </w:rPr>
        <w:t>Colaboradores</w:t>
      </w:r>
      <w:r w:rsidR="002114FC">
        <w:rPr>
          <w:rFonts w:ascii="Arial" w:hAnsi="Arial" w:cs="Arial"/>
          <w:color w:val="9D3511"/>
          <w:sz w:val="32"/>
          <w:szCs w:val="32"/>
        </w:rPr>
        <w:t xml:space="preserve"> </w:t>
      </w:r>
      <w:r w:rsidRPr="004802B0">
        <w:rPr>
          <w:rFonts w:ascii="Arial" w:hAnsi="Arial" w:cs="Arial"/>
          <w:color w:val="9D3511"/>
          <w:sz w:val="32"/>
          <w:szCs w:val="32"/>
        </w:rPr>
        <w:t>do P</w:t>
      </w:r>
      <w:r w:rsidR="002F2BBC"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3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Gerente:</w:t>
      </w:r>
    </w:p>
    <w:p w:rsidR="002F2BBC" w:rsidRPr="004802B0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Nome:</w:t>
      </w:r>
      <w:r w:rsidR="00E04E9C" w:rsidRPr="004802B0">
        <w:rPr>
          <w:rFonts w:ascii="Arial" w:hAnsi="Arial" w:cs="Arial"/>
          <w:sz w:val="24"/>
          <w:szCs w:val="24"/>
        </w:rPr>
        <w:t xml:space="preserve"> Leonardo Winter Pereira</w:t>
      </w:r>
    </w:p>
    <w:p w:rsidR="00F17F73" w:rsidRDefault="00E60FE7" w:rsidP="00A759CA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Responsabilidade:</w:t>
      </w:r>
    </w:p>
    <w:p w:rsidR="002F2BBC" w:rsidRDefault="00F946AE" w:rsidP="00F17F73">
      <w:pPr>
        <w:pStyle w:val="ListParagraph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Gerenciar e designar </w:t>
      </w:r>
      <w:r w:rsidR="00EC235B" w:rsidRPr="004802B0">
        <w:rPr>
          <w:rFonts w:ascii="Arial" w:hAnsi="Arial" w:cs="Arial"/>
          <w:sz w:val="24"/>
          <w:szCs w:val="24"/>
        </w:rPr>
        <w:t>funções para cada um dos membros da equipe</w:t>
      </w:r>
      <w:r w:rsidR="00F17F73">
        <w:rPr>
          <w:rFonts w:ascii="Arial" w:hAnsi="Arial" w:cs="Arial"/>
          <w:sz w:val="24"/>
          <w:szCs w:val="24"/>
        </w:rPr>
        <w:t>;</w:t>
      </w:r>
    </w:p>
    <w:p w:rsidR="00F17F73" w:rsidRDefault="00F17F73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F17F73">
        <w:rPr>
          <w:rFonts w:ascii="Arial" w:hAnsi="Arial" w:cs="Arial"/>
          <w:sz w:val="24"/>
          <w:szCs w:val="24"/>
        </w:rPr>
        <w:t>Poder de tomar decisões em nome da equipe, preferencialmente, mas não necessariamente, ouvindo a opinião dos demais integrantes do grupo e respeitando a opinião que agrade a maioria.</w:t>
      </w:r>
    </w:p>
    <w:p w:rsidR="005217A4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Ser a pessoa de confiança para decidir coisas no caso de impasse na equipe;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Falar em nome da equipe, quando não for possível que a equipe toda o faça;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A partir do instante em que o andamento de determinado setor do projeto não estiver de acordo com o plano de metas estabelecido, o gerente pode estender os prazos ou remanejar o integrante alocado à tarefa se acreditar que é a decisão menos prejudicial à equipe como um todo.</w:t>
      </w:r>
    </w:p>
    <w:p w:rsidR="00EA19A0" w:rsidRPr="00583FBB" w:rsidRDefault="00EA19A0" w:rsidP="00F17F73">
      <w:pPr>
        <w:pStyle w:val="ListParagraph"/>
        <w:numPr>
          <w:ilvl w:val="2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583FBB">
        <w:rPr>
          <w:rFonts w:ascii="Arial" w:hAnsi="Arial" w:cs="Arial"/>
          <w:sz w:val="24"/>
          <w:szCs w:val="24"/>
        </w:rPr>
        <w:t>O gerente também deve intermediar eventuais desentendimentos internos da equipe, mantendo assim o bem-estar de todos os envolvidos no projeto.</w:t>
      </w:r>
    </w:p>
    <w:p w:rsidR="005A3F8C" w:rsidRDefault="005A3F8C" w:rsidP="005A3F8C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5A3F8C" w:rsidRPr="005A3F8C" w:rsidRDefault="005A3F8C" w:rsidP="005A3F8C">
      <w:pPr>
        <w:pStyle w:val="ListParagraph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Colaboradores:</w:t>
      </w:r>
    </w:p>
    <w:p w:rsidR="005A3F8C" w:rsidRDefault="00794E37" w:rsidP="005A3F8C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Zimmermann Cordeiro</w:t>
      </w:r>
    </w:p>
    <w:p w:rsidR="00794E37" w:rsidRDefault="00794E37" w:rsidP="00A759CA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85361E" w:rsidRDefault="0085361E" w:rsidP="0085361E">
      <w:pPr>
        <w:pStyle w:val="ListParagraph"/>
        <w:ind w:left="900"/>
        <w:rPr>
          <w:rFonts w:ascii="Arial" w:hAnsi="Arial" w:cs="Arial"/>
          <w:sz w:val="24"/>
          <w:szCs w:val="24"/>
        </w:rPr>
      </w:pPr>
    </w:p>
    <w:p w:rsid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Luís Felipe Mazzuchetti Ortiz</w:t>
      </w:r>
    </w:p>
    <w:p w:rsidR="0085361E" w:rsidRPr="0085361E" w:rsidRDefault="0085361E" w:rsidP="0085361E">
      <w:pPr>
        <w:pStyle w:val="ListParagraph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Responsabilidade:</w:t>
      </w:r>
    </w:p>
    <w:p w:rsidR="00E639A8" w:rsidRPr="00E639A8" w:rsidRDefault="00E639A8" w:rsidP="00E639A8">
      <w:pPr>
        <w:rPr>
          <w:rFonts w:ascii="Arial" w:hAnsi="Arial" w:cs="Arial"/>
          <w:sz w:val="24"/>
          <w:szCs w:val="24"/>
        </w:rPr>
      </w:pPr>
    </w:p>
    <w:p w:rsidR="002F2BBC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4" w:name="_Toc437354855"/>
      <w:r w:rsidRPr="004802B0">
        <w:rPr>
          <w:rFonts w:ascii="Arial" w:hAnsi="Arial" w:cs="Arial"/>
          <w:color w:val="9D3511"/>
          <w:sz w:val="32"/>
          <w:szCs w:val="32"/>
        </w:rPr>
        <w:lastRenderedPageBreak/>
        <w:t>Patrocinador</w:t>
      </w:r>
      <w:bookmarkEnd w:id="14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2F2BBC" w:rsidRPr="004802B0" w:rsidRDefault="00E60FE7" w:rsidP="000E614B">
      <w:pPr>
        <w:pStyle w:val="ListParagraph"/>
        <w:numPr>
          <w:ilvl w:val="1"/>
          <w:numId w:val="26"/>
        </w:numPr>
        <w:ind w:hanging="225"/>
        <w:jc w:val="both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 xml:space="preserve">Nome: </w:t>
      </w:r>
      <w:r w:rsidR="000E614B">
        <w:rPr>
          <w:rFonts w:ascii="Arial" w:hAnsi="Arial" w:cs="Arial"/>
          <w:sz w:val="24"/>
          <w:szCs w:val="24"/>
        </w:rPr>
        <w:t>Gustavo Benvenutti Borba</w:t>
      </w:r>
    </w:p>
    <w:p w:rsidR="002F2BBC" w:rsidRDefault="00E60FE7" w:rsidP="001D090B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 w:rsidRPr="004802B0">
        <w:rPr>
          <w:rFonts w:ascii="Arial" w:hAnsi="Arial" w:cs="Arial"/>
          <w:sz w:val="24"/>
          <w:szCs w:val="24"/>
        </w:rPr>
        <w:t>Autoridade:</w:t>
      </w:r>
    </w:p>
    <w:p w:rsidR="00E35F14" w:rsidRDefault="00E35F14" w:rsidP="00E35F14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0E614B">
        <w:rPr>
          <w:rFonts w:ascii="Arial" w:hAnsi="Arial" w:cs="Arial"/>
          <w:sz w:val="24"/>
          <w:szCs w:val="24"/>
        </w:rPr>
        <w:t xml:space="preserve"> Guilherme Alceu </w:t>
      </w:r>
      <w:r w:rsidR="00422A9F">
        <w:rPr>
          <w:rFonts w:ascii="Arial" w:hAnsi="Arial" w:cs="Arial"/>
          <w:sz w:val="24"/>
          <w:szCs w:val="24"/>
        </w:rPr>
        <w:t>Schneider</w:t>
      </w:r>
    </w:p>
    <w:p w:rsidR="00E35F14" w:rsidRPr="00E35F14" w:rsidRDefault="00E35F14" w:rsidP="00E35F14">
      <w:pPr>
        <w:pStyle w:val="ListParagraph"/>
        <w:numPr>
          <w:ilvl w:val="1"/>
          <w:numId w:val="26"/>
        </w:numPr>
        <w:ind w:hanging="2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Autoridade:</w:t>
      </w:r>
    </w:p>
    <w:p w:rsidR="00194E91" w:rsidRPr="004802B0" w:rsidRDefault="002F2BBC" w:rsidP="006B709D">
      <w:pPr>
        <w:pStyle w:val="Heading1"/>
        <w:numPr>
          <w:ilvl w:val="0"/>
          <w:numId w:val="14"/>
        </w:numPr>
        <w:ind w:left="567" w:hanging="425"/>
        <w:rPr>
          <w:rFonts w:ascii="Arial" w:hAnsi="Arial" w:cs="Arial"/>
          <w:color w:val="9D3511"/>
          <w:sz w:val="32"/>
          <w:szCs w:val="32"/>
        </w:rPr>
      </w:pPr>
      <w:bookmarkStart w:id="15" w:name="_Toc437354856"/>
      <w:r w:rsidRPr="004802B0">
        <w:rPr>
          <w:rFonts w:ascii="Arial" w:hAnsi="Arial" w:cs="Arial"/>
          <w:color w:val="9D3511"/>
          <w:sz w:val="32"/>
          <w:szCs w:val="32"/>
        </w:rPr>
        <w:t>R</w:t>
      </w:r>
      <w:r w:rsidR="00DF6941" w:rsidRPr="004802B0">
        <w:rPr>
          <w:rFonts w:ascii="Arial" w:hAnsi="Arial" w:cs="Arial"/>
          <w:color w:val="9D3511"/>
          <w:sz w:val="32"/>
          <w:szCs w:val="32"/>
        </w:rPr>
        <w:t>esponsável pela autorização do P</w:t>
      </w:r>
      <w:r w:rsidRPr="004802B0">
        <w:rPr>
          <w:rFonts w:ascii="Arial" w:hAnsi="Arial" w:cs="Arial"/>
          <w:color w:val="9D3511"/>
          <w:sz w:val="32"/>
          <w:szCs w:val="32"/>
        </w:rPr>
        <w:t>rojeto</w:t>
      </w:r>
      <w:bookmarkEnd w:id="15"/>
    </w:p>
    <w:p w:rsidR="00940F4F" w:rsidRPr="004802B0" w:rsidRDefault="00940F4F" w:rsidP="00940F4F">
      <w:pPr>
        <w:pBdr>
          <w:top w:val="single" w:sz="4" w:space="1" w:color="auto"/>
        </w:pBdr>
        <w:spacing w:after="0"/>
        <w:ind w:left="567"/>
        <w:rPr>
          <w:rFonts w:ascii="Arial" w:hAnsi="Arial" w:cs="Arial"/>
        </w:rPr>
      </w:pPr>
    </w:p>
    <w:p w:rsidR="00A10AC3" w:rsidRPr="004802B0" w:rsidRDefault="00A10AC3" w:rsidP="00A10AC3">
      <w:pPr>
        <w:rPr>
          <w:rFonts w:ascii="Arial" w:hAnsi="Arial" w:cs="Arial"/>
        </w:rPr>
      </w:pPr>
    </w:p>
    <w:p w:rsidR="00940F4F" w:rsidRPr="004802B0" w:rsidRDefault="00940F4F" w:rsidP="00A10AC3">
      <w:pPr>
        <w:rPr>
          <w:rFonts w:ascii="Arial" w:hAnsi="Arial" w:cs="Arial"/>
        </w:rPr>
      </w:pPr>
    </w:p>
    <w:p w:rsidR="00767A91" w:rsidRPr="004802B0" w:rsidRDefault="00767A91" w:rsidP="00DF038E">
      <w:pPr>
        <w:ind w:left="3240"/>
        <w:rPr>
          <w:rFonts w:ascii="Arial" w:hAnsi="Arial" w:cs="Arial"/>
        </w:rPr>
      </w:pPr>
    </w:p>
    <w:p w:rsidR="00767A91" w:rsidRPr="004802B0" w:rsidRDefault="00C37BBC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Gustavo Benvenutti Borba</w:t>
      </w: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767A91" w:rsidP="00767A91">
      <w:pPr>
        <w:rPr>
          <w:rFonts w:ascii="Arial" w:hAnsi="Arial" w:cs="Arial"/>
          <w:sz w:val="24"/>
          <w:szCs w:val="24"/>
        </w:rPr>
      </w:pPr>
    </w:p>
    <w:p w:rsidR="00767A91" w:rsidRPr="004802B0" w:rsidRDefault="00187A71" w:rsidP="00767A91">
      <w:pPr>
        <w:pBdr>
          <w:top w:val="single" w:sz="4" w:space="1" w:color="732117" w:themeColor="accent2" w:themeShade="BF"/>
        </w:pBdr>
        <w:ind w:left="3402" w:right="5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Alceu Schneider</w:t>
      </w:r>
    </w:p>
    <w:p w:rsidR="001D090B" w:rsidRPr="004802B0" w:rsidRDefault="001D090B" w:rsidP="00A10AC3">
      <w:pPr>
        <w:rPr>
          <w:rFonts w:ascii="Arial" w:hAnsi="Arial" w:cs="Arial"/>
        </w:rPr>
      </w:pPr>
    </w:p>
    <w:sectPr w:rsidR="001D090B" w:rsidRPr="004802B0" w:rsidSect="00A62A83">
      <w:headerReference w:type="even" r:id="rId11"/>
      <w:headerReference w:type="default" r:id="rId12"/>
      <w:footerReference w:type="even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17" w:rsidRDefault="00BD7217">
      <w:r>
        <w:separator/>
      </w:r>
    </w:p>
  </w:endnote>
  <w:endnote w:type="continuationSeparator" w:id="0">
    <w:p w:rsidR="00BD7217" w:rsidRDefault="00BD7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D7217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AD3CE5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4E482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968C72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17" w:rsidRDefault="00BD7217">
      <w:r>
        <w:separator/>
      </w:r>
    </w:p>
  </w:footnote>
  <w:footnote w:type="continuationSeparator" w:id="0">
    <w:p w:rsidR="00BD7217" w:rsidRDefault="00BD7217">
      <w:r>
        <w:separator/>
      </w:r>
    </w:p>
  </w:footnote>
  <w:footnote w:type="continuationNotice" w:id="1">
    <w:p w:rsidR="00BD7217" w:rsidRDefault="00BD721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B0C6C09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B8747E9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20D70C89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BB414D">
    <w:pPr>
      <w:pStyle w:val="Header"/>
      <w:rPr>
        <w:rFonts w:ascii="Arial" w:hAnsi="Arial" w:cs="Arial"/>
        <w:b/>
        <w:sz w:val="24"/>
        <w:szCs w:val="24"/>
      </w:rPr>
    </w:pPr>
    <w:r w:rsidRPr="002B162A">
      <w:rPr>
        <w:rFonts w:ascii="Arial" w:eastAsiaTheme="majorEastAsia" w:hAnsi="Arial" w:cs="Arial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 wp14:anchorId="6C4F2524" wp14:editId="3350D203">
          <wp:simplePos x="0" y="0"/>
          <wp:positionH relativeFrom="column">
            <wp:posOffset>-1019175</wp:posOffset>
          </wp:positionH>
          <wp:positionV relativeFrom="paragraph">
            <wp:posOffset>-94615</wp:posOffset>
          </wp:positionV>
          <wp:extent cx="1495425" cy="55308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TFPR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425" cy="553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E95815A" wp14:editId="08901F6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A1">
                                <w:rPr>
                                  <w:lang w:val="en-US"/>
                                </w:rPr>
                                <w:t>Dalle Pad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95815A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7570A1">
                          <w:rPr>
                            <w:lang w:val="en-US"/>
                          </w:rPr>
                          <w:t>Dalle Pad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C10A33C" wp14:editId="4552E3D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91D12" w:rsidRPr="00B91D12">
                            <w:rPr>
                              <w:noProof/>
                              <w:color w:val="FFFFFF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10A33C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B91D12" w:rsidRPr="00B91D12">
                      <w:rPr>
                        <w:noProof/>
                        <w:color w:val="FFFFFF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E7001">
      <w:rPr>
        <w:rFonts w:ascii="Arial" w:hAnsi="Arial" w:cs="Arial"/>
        <w:b/>
        <w:sz w:val="24"/>
        <w:szCs w:val="24"/>
      </w:rPr>
      <w:t>Universidade Tecnológica Federal do Paraná</w:t>
    </w:r>
  </w:p>
  <w:p w:rsidR="008E7001" w:rsidRPr="008E7001" w:rsidRDefault="008E7001">
    <w:pPr>
      <w:pStyle w:val="Header"/>
    </w:pPr>
    <w:r>
      <w:rPr>
        <w:rFonts w:ascii="Arial" w:hAnsi="Arial" w:cs="Arial"/>
        <w:sz w:val="24"/>
        <w:szCs w:val="24"/>
      </w:rPr>
      <w:t>Termo de Abertura de Projeto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bullet1"/>
      </v:shape>
    </w:pict>
  </w:numPicBullet>
  <w:numPicBullet w:numPicBulletId="1">
    <w:pict>
      <v:shape id="_x0000_i1036" type="#_x0000_t75" style="width:11.25pt;height:11.25pt" o:bullet="t">
        <v:imagedata r:id="rId2" o:title="bullet2"/>
      </v:shape>
    </w:pict>
  </w:numPicBullet>
  <w:numPicBullet w:numPicBulletId="2">
    <w:pict>
      <v:shape id="_x0000_i1037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1BDF6012"/>
    <w:multiLevelType w:val="hybridMultilevel"/>
    <w:tmpl w:val="D1BEE6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6567A99"/>
    <w:multiLevelType w:val="hybridMultilevel"/>
    <w:tmpl w:val="4AF4C45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29486FC6"/>
    <w:multiLevelType w:val="hybridMultilevel"/>
    <w:tmpl w:val="E38C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C555610"/>
    <w:multiLevelType w:val="multilevel"/>
    <w:tmpl w:val="A0B028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88196E"/>
    <w:multiLevelType w:val="hybridMultilevel"/>
    <w:tmpl w:val="D8BC4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4363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B82DC2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4666D5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 w15:restartNumberingAfterBreak="0">
    <w:nsid w:val="681C3588"/>
    <w:multiLevelType w:val="multilevel"/>
    <w:tmpl w:val="AE84A2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89B41C1"/>
    <w:multiLevelType w:val="multilevel"/>
    <w:tmpl w:val="3C504092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6" w15:restartNumberingAfterBreak="0">
    <w:nsid w:val="6C793835"/>
    <w:multiLevelType w:val="multilevel"/>
    <w:tmpl w:val="F3AEF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326435"/>
    <w:multiLevelType w:val="hybridMultilevel"/>
    <w:tmpl w:val="3006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CD414CD"/>
    <w:multiLevelType w:val="hybridMultilevel"/>
    <w:tmpl w:val="4290F3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7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1"/>
  </w:num>
  <w:num w:numId="8">
    <w:abstractNumId w:val="32"/>
  </w:num>
  <w:num w:numId="9">
    <w:abstractNumId w:val="31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3"/>
  </w:num>
  <w:num w:numId="15">
    <w:abstractNumId w:val="5"/>
  </w:num>
  <w:num w:numId="16">
    <w:abstractNumId w:val="28"/>
  </w:num>
  <w:num w:numId="17">
    <w:abstractNumId w:val="21"/>
  </w:num>
  <w:num w:numId="18">
    <w:abstractNumId w:val="16"/>
  </w:num>
  <w:num w:numId="19">
    <w:abstractNumId w:val="22"/>
  </w:num>
  <w:num w:numId="20">
    <w:abstractNumId w:val="1"/>
  </w:num>
  <w:num w:numId="21">
    <w:abstractNumId w:val="19"/>
  </w:num>
  <w:num w:numId="22">
    <w:abstractNumId w:val="25"/>
  </w:num>
  <w:num w:numId="23">
    <w:abstractNumId w:val="6"/>
  </w:num>
  <w:num w:numId="24">
    <w:abstractNumId w:val="20"/>
  </w:num>
  <w:num w:numId="25">
    <w:abstractNumId w:val="12"/>
  </w:num>
  <w:num w:numId="26">
    <w:abstractNumId w:val="26"/>
  </w:num>
  <w:num w:numId="27">
    <w:abstractNumId w:val="24"/>
  </w:num>
  <w:num w:numId="28">
    <w:abstractNumId w:val="3"/>
  </w:num>
  <w:num w:numId="29">
    <w:abstractNumId w:val="17"/>
  </w:num>
  <w:num w:numId="30">
    <w:abstractNumId w:val="9"/>
  </w:num>
  <w:num w:numId="31">
    <w:abstractNumId w:val="30"/>
  </w:num>
  <w:num w:numId="32">
    <w:abstractNumId w:val="10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5DD6"/>
    <w:rsid w:val="00006B98"/>
    <w:rsid w:val="0001010F"/>
    <w:rsid w:val="00010783"/>
    <w:rsid w:val="00010E4E"/>
    <w:rsid w:val="00014D90"/>
    <w:rsid w:val="00027FF1"/>
    <w:rsid w:val="00030266"/>
    <w:rsid w:val="0003191A"/>
    <w:rsid w:val="00033F9B"/>
    <w:rsid w:val="0004272A"/>
    <w:rsid w:val="0005037E"/>
    <w:rsid w:val="00051771"/>
    <w:rsid w:val="00052A76"/>
    <w:rsid w:val="000540B8"/>
    <w:rsid w:val="00055EB0"/>
    <w:rsid w:val="000631A3"/>
    <w:rsid w:val="000641D0"/>
    <w:rsid w:val="00064B6D"/>
    <w:rsid w:val="000725FB"/>
    <w:rsid w:val="00084E93"/>
    <w:rsid w:val="00091736"/>
    <w:rsid w:val="00092630"/>
    <w:rsid w:val="00095045"/>
    <w:rsid w:val="000A12E5"/>
    <w:rsid w:val="000A1E39"/>
    <w:rsid w:val="000A6543"/>
    <w:rsid w:val="000B4DA0"/>
    <w:rsid w:val="000B55CE"/>
    <w:rsid w:val="000B5830"/>
    <w:rsid w:val="000C1A3E"/>
    <w:rsid w:val="000C6E20"/>
    <w:rsid w:val="000D4712"/>
    <w:rsid w:val="000D4FDB"/>
    <w:rsid w:val="000D674F"/>
    <w:rsid w:val="000E1F82"/>
    <w:rsid w:val="000E5019"/>
    <w:rsid w:val="000E614B"/>
    <w:rsid w:val="000F34D4"/>
    <w:rsid w:val="0010043F"/>
    <w:rsid w:val="0010508C"/>
    <w:rsid w:val="00125087"/>
    <w:rsid w:val="00125165"/>
    <w:rsid w:val="00133777"/>
    <w:rsid w:val="00136D5E"/>
    <w:rsid w:val="00141400"/>
    <w:rsid w:val="0014415B"/>
    <w:rsid w:val="001445C9"/>
    <w:rsid w:val="00146DFC"/>
    <w:rsid w:val="00150680"/>
    <w:rsid w:val="00152F6E"/>
    <w:rsid w:val="00153A2A"/>
    <w:rsid w:val="00163501"/>
    <w:rsid w:val="0016469E"/>
    <w:rsid w:val="0017488E"/>
    <w:rsid w:val="0017501D"/>
    <w:rsid w:val="00186DA6"/>
    <w:rsid w:val="00187A71"/>
    <w:rsid w:val="0019275B"/>
    <w:rsid w:val="00194E91"/>
    <w:rsid w:val="001951A2"/>
    <w:rsid w:val="001952D7"/>
    <w:rsid w:val="001B540A"/>
    <w:rsid w:val="001C2FDA"/>
    <w:rsid w:val="001C66BB"/>
    <w:rsid w:val="001D090B"/>
    <w:rsid w:val="001D6711"/>
    <w:rsid w:val="001D78F1"/>
    <w:rsid w:val="001E0899"/>
    <w:rsid w:val="001E266D"/>
    <w:rsid w:val="001E46DB"/>
    <w:rsid w:val="002054B5"/>
    <w:rsid w:val="00206229"/>
    <w:rsid w:val="00206835"/>
    <w:rsid w:val="002114FC"/>
    <w:rsid w:val="002160F4"/>
    <w:rsid w:val="0022238B"/>
    <w:rsid w:val="00226FF9"/>
    <w:rsid w:val="002313BA"/>
    <w:rsid w:val="00233F6E"/>
    <w:rsid w:val="00237C62"/>
    <w:rsid w:val="00244C46"/>
    <w:rsid w:val="00245BA2"/>
    <w:rsid w:val="00267F18"/>
    <w:rsid w:val="0027020F"/>
    <w:rsid w:val="00281EFE"/>
    <w:rsid w:val="00292CE8"/>
    <w:rsid w:val="002A07CB"/>
    <w:rsid w:val="002A26F4"/>
    <w:rsid w:val="002A3E79"/>
    <w:rsid w:val="002B0B52"/>
    <w:rsid w:val="002C5511"/>
    <w:rsid w:val="002C5D98"/>
    <w:rsid w:val="002C7BC0"/>
    <w:rsid w:val="002D2642"/>
    <w:rsid w:val="002E0174"/>
    <w:rsid w:val="002E1DA3"/>
    <w:rsid w:val="002E2459"/>
    <w:rsid w:val="002E68CC"/>
    <w:rsid w:val="002F116B"/>
    <w:rsid w:val="002F175A"/>
    <w:rsid w:val="002F2BBC"/>
    <w:rsid w:val="00301F22"/>
    <w:rsid w:val="003056EE"/>
    <w:rsid w:val="00306F2D"/>
    <w:rsid w:val="003150F3"/>
    <w:rsid w:val="00322C2E"/>
    <w:rsid w:val="00324415"/>
    <w:rsid w:val="00326E80"/>
    <w:rsid w:val="00331289"/>
    <w:rsid w:val="00333F1B"/>
    <w:rsid w:val="00342185"/>
    <w:rsid w:val="00357489"/>
    <w:rsid w:val="0036070A"/>
    <w:rsid w:val="003636E2"/>
    <w:rsid w:val="00367379"/>
    <w:rsid w:val="0037530E"/>
    <w:rsid w:val="0037664E"/>
    <w:rsid w:val="00382C48"/>
    <w:rsid w:val="00383A3E"/>
    <w:rsid w:val="003A2CAB"/>
    <w:rsid w:val="003A746B"/>
    <w:rsid w:val="003B0110"/>
    <w:rsid w:val="003B2B23"/>
    <w:rsid w:val="003B620C"/>
    <w:rsid w:val="003C158A"/>
    <w:rsid w:val="003C58BF"/>
    <w:rsid w:val="003C6F82"/>
    <w:rsid w:val="003D1338"/>
    <w:rsid w:val="003F54D1"/>
    <w:rsid w:val="003F5C54"/>
    <w:rsid w:val="004018BD"/>
    <w:rsid w:val="0040721A"/>
    <w:rsid w:val="00407D0F"/>
    <w:rsid w:val="00410201"/>
    <w:rsid w:val="00412E42"/>
    <w:rsid w:val="00413E8B"/>
    <w:rsid w:val="00421416"/>
    <w:rsid w:val="00422A9F"/>
    <w:rsid w:val="00422AC5"/>
    <w:rsid w:val="00435FD8"/>
    <w:rsid w:val="004369C3"/>
    <w:rsid w:val="00446FFB"/>
    <w:rsid w:val="00455613"/>
    <w:rsid w:val="00463407"/>
    <w:rsid w:val="00464198"/>
    <w:rsid w:val="004758FC"/>
    <w:rsid w:val="004802B0"/>
    <w:rsid w:val="00483DC2"/>
    <w:rsid w:val="004864FA"/>
    <w:rsid w:val="0049274C"/>
    <w:rsid w:val="004A478A"/>
    <w:rsid w:val="004A51BD"/>
    <w:rsid w:val="004A6BCD"/>
    <w:rsid w:val="004B228E"/>
    <w:rsid w:val="004B46D0"/>
    <w:rsid w:val="004B48D4"/>
    <w:rsid w:val="004C0FD0"/>
    <w:rsid w:val="004C564B"/>
    <w:rsid w:val="004C6F35"/>
    <w:rsid w:val="004D6BEC"/>
    <w:rsid w:val="004D7B67"/>
    <w:rsid w:val="004E601C"/>
    <w:rsid w:val="004E7148"/>
    <w:rsid w:val="004E798E"/>
    <w:rsid w:val="00500021"/>
    <w:rsid w:val="00510486"/>
    <w:rsid w:val="00511E70"/>
    <w:rsid w:val="005140FB"/>
    <w:rsid w:val="00514FAB"/>
    <w:rsid w:val="00515EC0"/>
    <w:rsid w:val="005217A4"/>
    <w:rsid w:val="00521FF5"/>
    <w:rsid w:val="00522AA7"/>
    <w:rsid w:val="0053041D"/>
    <w:rsid w:val="005346C4"/>
    <w:rsid w:val="005400CF"/>
    <w:rsid w:val="005415C7"/>
    <w:rsid w:val="005415D9"/>
    <w:rsid w:val="00542D1A"/>
    <w:rsid w:val="005441D0"/>
    <w:rsid w:val="0054794E"/>
    <w:rsid w:val="00562332"/>
    <w:rsid w:val="00570E86"/>
    <w:rsid w:val="0057283C"/>
    <w:rsid w:val="00576707"/>
    <w:rsid w:val="005808FE"/>
    <w:rsid w:val="0058177D"/>
    <w:rsid w:val="00581EBC"/>
    <w:rsid w:val="00583FBB"/>
    <w:rsid w:val="00584265"/>
    <w:rsid w:val="00584754"/>
    <w:rsid w:val="00585C3F"/>
    <w:rsid w:val="0059294E"/>
    <w:rsid w:val="005A1736"/>
    <w:rsid w:val="005A221A"/>
    <w:rsid w:val="005A3F8C"/>
    <w:rsid w:val="005A7659"/>
    <w:rsid w:val="005B0826"/>
    <w:rsid w:val="005C0F56"/>
    <w:rsid w:val="005C3AB8"/>
    <w:rsid w:val="005C73A6"/>
    <w:rsid w:val="005D18FF"/>
    <w:rsid w:val="005E2232"/>
    <w:rsid w:val="005E6AF1"/>
    <w:rsid w:val="005F1ADC"/>
    <w:rsid w:val="005F3B8D"/>
    <w:rsid w:val="00601CCD"/>
    <w:rsid w:val="00603269"/>
    <w:rsid w:val="00605BFF"/>
    <w:rsid w:val="00616105"/>
    <w:rsid w:val="00622F98"/>
    <w:rsid w:val="0062571C"/>
    <w:rsid w:val="0063110B"/>
    <w:rsid w:val="006378AF"/>
    <w:rsid w:val="006426E9"/>
    <w:rsid w:val="006431AB"/>
    <w:rsid w:val="0065289F"/>
    <w:rsid w:val="00655878"/>
    <w:rsid w:val="00660DF0"/>
    <w:rsid w:val="00667555"/>
    <w:rsid w:val="00667AA1"/>
    <w:rsid w:val="00672BD8"/>
    <w:rsid w:val="006741D4"/>
    <w:rsid w:val="006770DC"/>
    <w:rsid w:val="00683EEA"/>
    <w:rsid w:val="00697ACE"/>
    <w:rsid w:val="006A0E66"/>
    <w:rsid w:val="006A20D6"/>
    <w:rsid w:val="006B320E"/>
    <w:rsid w:val="006B540E"/>
    <w:rsid w:val="006B709D"/>
    <w:rsid w:val="006B78BE"/>
    <w:rsid w:val="006B7BCC"/>
    <w:rsid w:val="006B7F76"/>
    <w:rsid w:val="006C6976"/>
    <w:rsid w:val="006D50DA"/>
    <w:rsid w:val="006D5DBA"/>
    <w:rsid w:val="006D6BD9"/>
    <w:rsid w:val="006D722D"/>
    <w:rsid w:val="006E1446"/>
    <w:rsid w:val="006E33FC"/>
    <w:rsid w:val="006E5961"/>
    <w:rsid w:val="006E6EA6"/>
    <w:rsid w:val="006E7E84"/>
    <w:rsid w:val="006F181E"/>
    <w:rsid w:val="00702E04"/>
    <w:rsid w:val="00703157"/>
    <w:rsid w:val="007060E1"/>
    <w:rsid w:val="00710C20"/>
    <w:rsid w:val="00720430"/>
    <w:rsid w:val="00721855"/>
    <w:rsid w:val="007232CA"/>
    <w:rsid w:val="00736C07"/>
    <w:rsid w:val="00736D66"/>
    <w:rsid w:val="007401F2"/>
    <w:rsid w:val="00744F9F"/>
    <w:rsid w:val="00751AA8"/>
    <w:rsid w:val="007570A1"/>
    <w:rsid w:val="007622C2"/>
    <w:rsid w:val="00767A91"/>
    <w:rsid w:val="00771CD8"/>
    <w:rsid w:val="00775370"/>
    <w:rsid w:val="0077545A"/>
    <w:rsid w:val="00776C27"/>
    <w:rsid w:val="00785966"/>
    <w:rsid w:val="00785ED9"/>
    <w:rsid w:val="00792202"/>
    <w:rsid w:val="0079230E"/>
    <w:rsid w:val="00794E37"/>
    <w:rsid w:val="00797943"/>
    <w:rsid w:val="007A50F0"/>
    <w:rsid w:val="007B4FFC"/>
    <w:rsid w:val="007C253A"/>
    <w:rsid w:val="007C49C4"/>
    <w:rsid w:val="007D1687"/>
    <w:rsid w:val="007D1CA4"/>
    <w:rsid w:val="007D5595"/>
    <w:rsid w:val="007D5C3F"/>
    <w:rsid w:val="007D7972"/>
    <w:rsid w:val="007E17E7"/>
    <w:rsid w:val="007E1B9F"/>
    <w:rsid w:val="007F3EDA"/>
    <w:rsid w:val="00816CE9"/>
    <w:rsid w:val="00830D53"/>
    <w:rsid w:val="00830ED4"/>
    <w:rsid w:val="008319B1"/>
    <w:rsid w:val="008405D9"/>
    <w:rsid w:val="008430EB"/>
    <w:rsid w:val="0085361E"/>
    <w:rsid w:val="0086185C"/>
    <w:rsid w:val="00863BF5"/>
    <w:rsid w:val="0086654F"/>
    <w:rsid w:val="008904BF"/>
    <w:rsid w:val="0089743E"/>
    <w:rsid w:val="008A1231"/>
    <w:rsid w:val="008A2E63"/>
    <w:rsid w:val="008A4E66"/>
    <w:rsid w:val="008B28DD"/>
    <w:rsid w:val="008B3901"/>
    <w:rsid w:val="008C3472"/>
    <w:rsid w:val="008C7799"/>
    <w:rsid w:val="008D3F28"/>
    <w:rsid w:val="008E08B6"/>
    <w:rsid w:val="008E1B3B"/>
    <w:rsid w:val="008E7001"/>
    <w:rsid w:val="008F002B"/>
    <w:rsid w:val="008F3F9D"/>
    <w:rsid w:val="008F786E"/>
    <w:rsid w:val="00901043"/>
    <w:rsid w:val="00902257"/>
    <w:rsid w:val="00905CB8"/>
    <w:rsid w:val="009160D1"/>
    <w:rsid w:val="0092016C"/>
    <w:rsid w:val="0092095A"/>
    <w:rsid w:val="009213D9"/>
    <w:rsid w:val="00933832"/>
    <w:rsid w:val="00940230"/>
    <w:rsid w:val="00940F4F"/>
    <w:rsid w:val="00944B71"/>
    <w:rsid w:val="009501BA"/>
    <w:rsid w:val="00953520"/>
    <w:rsid w:val="00953B0E"/>
    <w:rsid w:val="009634FA"/>
    <w:rsid w:val="00966724"/>
    <w:rsid w:val="00972F04"/>
    <w:rsid w:val="00980F86"/>
    <w:rsid w:val="00986546"/>
    <w:rsid w:val="0099111D"/>
    <w:rsid w:val="0099510A"/>
    <w:rsid w:val="00996B09"/>
    <w:rsid w:val="009A119B"/>
    <w:rsid w:val="009A2F74"/>
    <w:rsid w:val="009A5FD6"/>
    <w:rsid w:val="009B072E"/>
    <w:rsid w:val="009B24DE"/>
    <w:rsid w:val="009B7804"/>
    <w:rsid w:val="009B7D3A"/>
    <w:rsid w:val="009C18F9"/>
    <w:rsid w:val="009C53D8"/>
    <w:rsid w:val="009E0052"/>
    <w:rsid w:val="009E23FD"/>
    <w:rsid w:val="009E2C30"/>
    <w:rsid w:val="009E5C54"/>
    <w:rsid w:val="009F5B4B"/>
    <w:rsid w:val="009F69CB"/>
    <w:rsid w:val="00A01A9C"/>
    <w:rsid w:val="00A02CB9"/>
    <w:rsid w:val="00A0417E"/>
    <w:rsid w:val="00A10AC3"/>
    <w:rsid w:val="00A13BE6"/>
    <w:rsid w:val="00A34BBA"/>
    <w:rsid w:val="00A44AE4"/>
    <w:rsid w:val="00A558E1"/>
    <w:rsid w:val="00A62A83"/>
    <w:rsid w:val="00A62E00"/>
    <w:rsid w:val="00A65BA0"/>
    <w:rsid w:val="00A67085"/>
    <w:rsid w:val="00A72A1F"/>
    <w:rsid w:val="00A7380B"/>
    <w:rsid w:val="00A75066"/>
    <w:rsid w:val="00A759CA"/>
    <w:rsid w:val="00A90F3A"/>
    <w:rsid w:val="00A914CF"/>
    <w:rsid w:val="00A95408"/>
    <w:rsid w:val="00AA3A05"/>
    <w:rsid w:val="00AA5BBB"/>
    <w:rsid w:val="00AA79C8"/>
    <w:rsid w:val="00AB1BFD"/>
    <w:rsid w:val="00AC4296"/>
    <w:rsid w:val="00AC7E8C"/>
    <w:rsid w:val="00AD13DC"/>
    <w:rsid w:val="00AD5346"/>
    <w:rsid w:val="00AE31BF"/>
    <w:rsid w:val="00AF1136"/>
    <w:rsid w:val="00AF2D87"/>
    <w:rsid w:val="00AF3B41"/>
    <w:rsid w:val="00AF4306"/>
    <w:rsid w:val="00AF5BFF"/>
    <w:rsid w:val="00AF6AA4"/>
    <w:rsid w:val="00AF72A1"/>
    <w:rsid w:val="00AF79F6"/>
    <w:rsid w:val="00B0649B"/>
    <w:rsid w:val="00B1039B"/>
    <w:rsid w:val="00B12FC1"/>
    <w:rsid w:val="00B22C35"/>
    <w:rsid w:val="00B3692D"/>
    <w:rsid w:val="00B40D50"/>
    <w:rsid w:val="00B444D1"/>
    <w:rsid w:val="00B50FF0"/>
    <w:rsid w:val="00B633BE"/>
    <w:rsid w:val="00B64864"/>
    <w:rsid w:val="00B66E49"/>
    <w:rsid w:val="00B72078"/>
    <w:rsid w:val="00B7682C"/>
    <w:rsid w:val="00B7717F"/>
    <w:rsid w:val="00B91D12"/>
    <w:rsid w:val="00BA0E5C"/>
    <w:rsid w:val="00BA3E5D"/>
    <w:rsid w:val="00BB414D"/>
    <w:rsid w:val="00BC62AC"/>
    <w:rsid w:val="00BD4FB5"/>
    <w:rsid w:val="00BD6A1B"/>
    <w:rsid w:val="00BD7217"/>
    <w:rsid w:val="00BE3C7A"/>
    <w:rsid w:val="00C16243"/>
    <w:rsid w:val="00C260C9"/>
    <w:rsid w:val="00C270C2"/>
    <w:rsid w:val="00C368AF"/>
    <w:rsid w:val="00C37BBC"/>
    <w:rsid w:val="00C41631"/>
    <w:rsid w:val="00C4524F"/>
    <w:rsid w:val="00C52A24"/>
    <w:rsid w:val="00C53721"/>
    <w:rsid w:val="00C54276"/>
    <w:rsid w:val="00C60D08"/>
    <w:rsid w:val="00C6614D"/>
    <w:rsid w:val="00C95267"/>
    <w:rsid w:val="00C97A21"/>
    <w:rsid w:val="00CA2788"/>
    <w:rsid w:val="00CB0A39"/>
    <w:rsid w:val="00CB11F0"/>
    <w:rsid w:val="00CB4916"/>
    <w:rsid w:val="00CD12EE"/>
    <w:rsid w:val="00CD15FC"/>
    <w:rsid w:val="00CD1667"/>
    <w:rsid w:val="00CE087A"/>
    <w:rsid w:val="00CE13E2"/>
    <w:rsid w:val="00CE4DD4"/>
    <w:rsid w:val="00CF2C04"/>
    <w:rsid w:val="00CF5844"/>
    <w:rsid w:val="00CF7815"/>
    <w:rsid w:val="00CF7D70"/>
    <w:rsid w:val="00D069A7"/>
    <w:rsid w:val="00D07937"/>
    <w:rsid w:val="00D07C39"/>
    <w:rsid w:val="00D13740"/>
    <w:rsid w:val="00D15D09"/>
    <w:rsid w:val="00D23FBB"/>
    <w:rsid w:val="00D2451E"/>
    <w:rsid w:val="00D3299E"/>
    <w:rsid w:val="00D333F2"/>
    <w:rsid w:val="00D367B4"/>
    <w:rsid w:val="00D4016A"/>
    <w:rsid w:val="00D4590D"/>
    <w:rsid w:val="00D52680"/>
    <w:rsid w:val="00D57A13"/>
    <w:rsid w:val="00D57B42"/>
    <w:rsid w:val="00D60C26"/>
    <w:rsid w:val="00D82B5C"/>
    <w:rsid w:val="00D90FB2"/>
    <w:rsid w:val="00D97CA8"/>
    <w:rsid w:val="00DA406D"/>
    <w:rsid w:val="00DB471A"/>
    <w:rsid w:val="00DB662E"/>
    <w:rsid w:val="00DC7265"/>
    <w:rsid w:val="00DD01AF"/>
    <w:rsid w:val="00DD0545"/>
    <w:rsid w:val="00DD7FEF"/>
    <w:rsid w:val="00DE40ED"/>
    <w:rsid w:val="00DF038E"/>
    <w:rsid w:val="00DF5B62"/>
    <w:rsid w:val="00DF690B"/>
    <w:rsid w:val="00DF6941"/>
    <w:rsid w:val="00E01B84"/>
    <w:rsid w:val="00E046BA"/>
    <w:rsid w:val="00E04E9C"/>
    <w:rsid w:val="00E1253E"/>
    <w:rsid w:val="00E22418"/>
    <w:rsid w:val="00E30557"/>
    <w:rsid w:val="00E336F2"/>
    <w:rsid w:val="00E3550F"/>
    <w:rsid w:val="00E35F14"/>
    <w:rsid w:val="00E40017"/>
    <w:rsid w:val="00E46249"/>
    <w:rsid w:val="00E52A9C"/>
    <w:rsid w:val="00E54936"/>
    <w:rsid w:val="00E54EF8"/>
    <w:rsid w:val="00E557CF"/>
    <w:rsid w:val="00E60FE7"/>
    <w:rsid w:val="00E6308B"/>
    <w:rsid w:val="00E639A8"/>
    <w:rsid w:val="00E64298"/>
    <w:rsid w:val="00E652B1"/>
    <w:rsid w:val="00E76A8A"/>
    <w:rsid w:val="00E83C78"/>
    <w:rsid w:val="00E91A9C"/>
    <w:rsid w:val="00E920A6"/>
    <w:rsid w:val="00EA19A0"/>
    <w:rsid w:val="00EC186E"/>
    <w:rsid w:val="00EC235B"/>
    <w:rsid w:val="00EE2471"/>
    <w:rsid w:val="00EE63B1"/>
    <w:rsid w:val="00EF4A10"/>
    <w:rsid w:val="00EF7E49"/>
    <w:rsid w:val="00F01721"/>
    <w:rsid w:val="00F06380"/>
    <w:rsid w:val="00F127D9"/>
    <w:rsid w:val="00F15233"/>
    <w:rsid w:val="00F16400"/>
    <w:rsid w:val="00F17F73"/>
    <w:rsid w:val="00F24647"/>
    <w:rsid w:val="00F36644"/>
    <w:rsid w:val="00F37233"/>
    <w:rsid w:val="00F413A6"/>
    <w:rsid w:val="00F4504C"/>
    <w:rsid w:val="00F47DDF"/>
    <w:rsid w:val="00F50B56"/>
    <w:rsid w:val="00F55BBC"/>
    <w:rsid w:val="00F61C9E"/>
    <w:rsid w:val="00F62A0C"/>
    <w:rsid w:val="00F65732"/>
    <w:rsid w:val="00F660B3"/>
    <w:rsid w:val="00F67691"/>
    <w:rsid w:val="00F67986"/>
    <w:rsid w:val="00F72F3C"/>
    <w:rsid w:val="00F73288"/>
    <w:rsid w:val="00F73DD0"/>
    <w:rsid w:val="00F752E2"/>
    <w:rsid w:val="00F75545"/>
    <w:rsid w:val="00F75EA4"/>
    <w:rsid w:val="00F82C06"/>
    <w:rsid w:val="00F946AE"/>
    <w:rsid w:val="00FB0520"/>
    <w:rsid w:val="00FD2A69"/>
    <w:rsid w:val="00FD58A6"/>
    <w:rsid w:val="00FE0D30"/>
    <w:rsid w:val="00FE13CB"/>
    <w:rsid w:val="00FE60ED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806BCE4-A6E3-431A-809E-B6D9D87C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leGrid">
    <w:name w:val="Table Grid"/>
    <w:basedOn w:val="TableNormal"/>
    <w:rsid w:val="00BD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270C2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BB122-4ABD-4794-BF0C-45CF8806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384</TotalTime>
  <Pages>11</Pages>
  <Words>2058</Words>
  <Characters>11737</Characters>
  <Application>Microsoft Office Word</Application>
  <DocSecurity>0</DocSecurity>
  <Lines>97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8" baseType="lpstr">
      <vt:lpstr>Termo de Abertura do Projeto</vt:lpstr>
      <vt:lpstr>Termo de Abertura do Projeto</vt:lpstr>
      <vt:lpstr>Histórico de alterações do documento</vt:lpstr>
      <vt:lpstr>Propósito ou justificativa do Projeto</vt:lpstr>
      <vt:lpstr>Objetivos do Projeto</vt:lpstr>
      <vt:lpstr>Requisitos de alto nível</vt:lpstr>
      <vt:lpstr>Premissas</vt:lpstr>
      <vt:lpstr>Restrições</vt:lpstr>
      <vt:lpstr>Descrição do Projeto em alto nível</vt:lpstr>
      <vt:lpstr>Limites do Projeto</vt:lpstr>
      <vt:lpstr>Riscos de alto nível</vt:lpstr>
      <vt:lpstr>Resumo do cronograma de marcos</vt:lpstr>
      <vt:lpstr>Resumo do orçamento</vt:lpstr>
      <vt:lpstr>Lista das partes interessadas</vt:lpstr>
      <vt:lpstr>Requisitos para aprovação do Projeto</vt:lpstr>
      <vt:lpstr>Gerente do Projeto</vt:lpstr>
      <vt:lpstr>Patrocinador</vt:lpstr>
      <vt:lpstr>Responsável pela autorização do Projeto</vt:lpstr>
    </vt:vector>
  </TitlesOfParts>
  <Company>leonardowinterpereira@gmail.com</Company>
  <LinksUpToDate>false</LinksUpToDate>
  <CharactersWithSpaces>13768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Dalle Pad</dc:subject>
  <dc:creator>Leonardo Winter Pereira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Leonardo Pereira</cp:lastModifiedBy>
  <cp:revision>231</cp:revision>
  <cp:lastPrinted>2015-12-07T16:59:00Z</cp:lastPrinted>
  <dcterms:created xsi:type="dcterms:W3CDTF">2015-12-07T17:10:00Z</dcterms:created>
  <dcterms:modified xsi:type="dcterms:W3CDTF">2015-12-11T13:57:00Z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